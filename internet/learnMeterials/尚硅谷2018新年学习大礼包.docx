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page" w:tblpX="10107" w:tblpY="3"/>
        <w:tblOverlap w:val="never"/>
        <w:tblW w:w="1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0" w:hRule="atLeast"/>
        </w:trPr>
        <w:tc>
          <w:tcPr>
            <w:tcW w:w="1840" w:type="dxa"/>
          </w:tcPr>
          <w:p>
            <w:pPr>
              <w:jc w:val="both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5"/>
                <w:szCs w:val="15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5"/>
                <w:szCs w:val="15"/>
                <w:highlight w:val="none"/>
                <w:vertAlign w:val="baseline"/>
                <w:lang w:val="en-US" w:eastAsia="zh-CN"/>
              </w:rPr>
              <w:t>关注尚硅谷官方微信号（ID：atguigu），获取最新视频</w:t>
            </w: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962025" cy="962025"/>
                  <wp:effectExtent l="0" t="0" r="9525" b="9525"/>
                  <wp:docPr id="1" name="图片 1" descr="微信图片_20171017153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图片_201710171535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尚硅谷《全套</w:t>
      </w:r>
      <w:r>
        <w:rPr>
          <w:rFonts w:ascii="微软雅黑" w:hAnsi="微软雅黑" w:eastAsia="微软雅黑" w:cs="宋体"/>
          <w:b/>
          <w:color w:val="00B050"/>
          <w:kern w:val="0"/>
          <w:sz w:val="24"/>
          <w:szCs w:val="24"/>
        </w:rPr>
        <w:t>Java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24"/>
          <w:szCs w:val="24"/>
        </w:rPr>
        <w:t>、</w:t>
      </w:r>
      <w:r>
        <w:rPr>
          <w:rFonts w:ascii="微软雅黑" w:hAnsi="微软雅黑" w:eastAsia="微软雅黑" w:cs="宋体"/>
          <w:b/>
          <w:color w:val="00B050"/>
          <w:kern w:val="0"/>
          <w:sz w:val="24"/>
          <w:szCs w:val="24"/>
        </w:rPr>
        <w:t>Android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24"/>
          <w:szCs w:val="24"/>
        </w:rPr>
        <w:t>、</w:t>
      </w:r>
      <w:r>
        <w:rPr>
          <w:rFonts w:ascii="微软雅黑" w:hAnsi="微软雅黑" w:eastAsia="微软雅黑" w:cs="宋体"/>
          <w:b/>
          <w:color w:val="00B050"/>
          <w:kern w:val="0"/>
          <w:sz w:val="24"/>
          <w:szCs w:val="24"/>
        </w:rPr>
        <w:t>HTML5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24"/>
          <w:szCs w:val="24"/>
        </w:rPr>
        <w:t>前端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视频》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        </w:t>
      </w:r>
    </w:p>
    <w:p>
      <w:pPr>
        <w:jc w:val="center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（百万谷粉推荐：史上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4"/>
          <w:szCs w:val="24"/>
        </w:rPr>
        <w:t>最牛、最适合自学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的全套视频、资料及源码）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       </w:t>
      </w:r>
    </w:p>
    <w:p>
      <w:pPr>
        <w:rPr>
          <w:rStyle w:val="7"/>
          <w:rFonts w:hint="eastAsia" w:ascii="Verdana" w:hAnsi="Verdana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szCs w:val="21"/>
          <w:shd w:val="clear" w:color="auto" w:fill="FFFFFF"/>
          <w:lang w:val="en-US" w:eastAsia="zh-CN"/>
        </w:rPr>
        <w:t xml:space="preserve">                                                                                 </w:t>
      </w:r>
    </w:p>
    <w:p>
      <w:pPr>
        <w:rPr>
          <w:rStyle w:val="7"/>
          <w:rFonts w:hint="eastAsia" w:ascii="Verdana" w:hAnsi="Verdana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szCs w:val="21"/>
          <w:shd w:val="clear" w:color="auto" w:fill="FFFFFF"/>
          <w:lang w:val="en-US" w:eastAsia="zh-CN"/>
        </w:rPr>
        <w:t xml:space="preserve">                                                                                      </w:t>
      </w:r>
    </w:p>
    <w:p>
      <w:pPr>
        <w:rPr>
          <w:rFonts w:hint="eastAsia" w:eastAsia="宋体"/>
          <w:b/>
          <w:bCs/>
          <w:szCs w:val="21"/>
          <w:highlight w:val="yellow"/>
          <w:lang w:val="en-US" w:eastAsia="zh-CN"/>
        </w:rPr>
      </w:pPr>
      <w:r>
        <w:rPr>
          <w:rFonts w:hint="eastAsia"/>
          <w:b/>
          <w:bCs/>
          <w:szCs w:val="21"/>
          <w:highlight w:val="yellow"/>
        </w:rPr>
        <w:t>【尚硅谷官网资料导航】</w:t>
      </w:r>
    </w:p>
    <w:p>
      <w:pPr>
        <w:ind w:firstLine="420" w:firstLineChars="200"/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谷粒学院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t>在线学习：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instrText xml:space="preserve"> HYPERLINK "http://www.gulixueyuan.com/"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eastAsia="zh-CN"/>
        </w:rPr>
        <w:t>http://www.gulixueyuan.com/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fldChar w:fldCharType="end"/>
      </w:r>
    </w:p>
    <w:p>
      <w:pPr>
        <w:ind w:firstLine="420" w:firstLineChars="200"/>
        <w:rPr>
          <w:rStyle w:val="7"/>
          <w:rFonts w:ascii="Verdana" w:hAnsi="Verdana"/>
          <w:szCs w:val="21"/>
          <w:shd w:val="clear" w:color="auto" w:fill="FFFFFF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免直播课：</w:t>
      </w:r>
      <w:r>
        <w:fldChar w:fldCharType="begin"/>
      </w:r>
      <w:r>
        <w:instrText xml:space="preserve"> HYPERLINK "http://www.atguigu.com/online.shtml" </w:instrText>
      </w:r>
      <w:r>
        <w:fldChar w:fldCharType="separate"/>
      </w:r>
      <w:r>
        <w:rPr>
          <w:rStyle w:val="9"/>
          <w:rFonts w:ascii="Verdana" w:hAnsi="Verdana"/>
          <w:szCs w:val="21"/>
          <w:shd w:val="clear" w:color="auto" w:fill="FFFFFF"/>
        </w:rPr>
        <w:t>www.atguigu.com/online.shtml</w:t>
      </w:r>
      <w:r>
        <w:rPr>
          <w:rStyle w:val="9"/>
          <w:rFonts w:ascii="Verdana" w:hAnsi="Verdana"/>
          <w:szCs w:val="21"/>
          <w:shd w:val="clear" w:color="auto" w:fill="FFFFFF"/>
        </w:rPr>
        <w:fldChar w:fldCharType="end"/>
      </w:r>
      <w:r>
        <w:rPr>
          <w:rStyle w:val="7"/>
          <w:rFonts w:ascii="Verdana" w:hAnsi="Verdana"/>
          <w:szCs w:val="21"/>
          <w:shd w:val="clear" w:color="auto" w:fill="FFFFFF"/>
        </w:rPr>
        <w:t xml:space="preserve"> </w:t>
      </w:r>
    </w:p>
    <w:p>
      <w:pPr>
        <w:ind w:firstLine="420" w:firstLineChars="200"/>
        <w:rPr>
          <w:szCs w:val="21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全套免费视频教程：</w:t>
      </w:r>
      <w:r>
        <w:fldChar w:fldCharType="begin"/>
      </w:r>
      <w:r>
        <w:instrText xml:space="preserve"> HYPERLINK "http://www.atguigu.com/download.shtml" </w:instrText>
      </w:r>
      <w:r>
        <w:fldChar w:fldCharType="separate"/>
      </w:r>
      <w:r>
        <w:rPr>
          <w:rStyle w:val="9"/>
          <w:rFonts w:ascii="Verdana" w:hAnsi="Verdana"/>
          <w:szCs w:val="21"/>
          <w:shd w:val="clear" w:color="auto" w:fill="FFFFFF"/>
        </w:rPr>
        <w:t>www.atguigu.com/download.shtml</w:t>
      </w:r>
      <w:r>
        <w:rPr>
          <w:rStyle w:val="9"/>
          <w:rFonts w:ascii="Verdana" w:hAnsi="Verdana"/>
          <w:szCs w:val="21"/>
          <w:shd w:val="clear" w:color="auto" w:fill="FFFFFF"/>
        </w:rPr>
        <w:fldChar w:fldCharType="end"/>
      </w:r>
    </w:p>
    <w:p>
      <w:pPr>
        <w:ind w:firstLine="420" w:firstLineChars="200"/>
        <w:rPr>
          <w:szCs w:val="21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开发工具、技术文档、</w:t>
      </w:r>
      <w:r>
        <w:rPr>
          <w:rStyle w:val="7"/>
          <w:rFonts w:ascii="Verdana" w:hAnsi="Verdana"/>
          <w:b w:val="0"/>
          <w:szCs w:val="21"/>
          <w:shd w:val="clear" w:color="auto" w:fill="FFFFFF"/>
        </w:rPr>
        <w:t>jar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包资料：</w:t>
      </w:r>
      <w:r>
        <w:rPr>
          <w:rFonts w:hint="default" w:ascii="Verdana" w:hAnsi="Verdana" w:cs="Verdana"/>
          <w:b w:val="0"/>
          <w:bCs w:val="0"/>
        </w:rPr>
        <w:fldChar w:fldCharType="begin"/>
      </w:r>
      <w:r>
        <w:rPr>
          <w:rFonts w:hint="default" w:ascii="Verdana" w:hAnsi="Verdana" w:cs="Verdana"/>
          <w:b w:val="0"/>
          <w:bCs w:val="0"/>
        </w:rPr>
        <w:instrText xml:space="preserve"> HYPERLINK "http://www.atguigu.com/opensource.shtml" </w:instrText>
      </w:r>
      <w:r>
        <w:rPr>
          <w:rFonts w:hint="default" w:ascii="Verdana" w:hAnsi="Verdana" w:cs="Verdana"/>
          <w:b w:val="0"/>
          <w:bCs w:val="0"/>
        </w:rPr>
        <w:fldChar w:fldCharType="separate"/>
      </w:r>
      <w:r>
        <w:rPr>
          <w:rStyle w:val="9"/>
          <w:rFonts w:hint="default" w:ascii="Verdana" w:hAnsi="Verdana" w:cs="Verdana"/>
          <w:b w:val="0"/>
          <w:bCs w:val="0"/>
          <w:szCs w:val="21"/>
        </w:rPr>
        <w:t>www.atguigu.com/opensource.shtml</w:t>
      </w:r>
      <w:r>
        <w:rPr>
          <w:rStyle w:val="9"/>
          <w:rFonts w:hint="default" w:ascii="Verdana" w:hAnsi="Verdana" w:cs="Verdana"/>
          <w:b w:val="0"/>
          <w:bCs w:val="0"/>
          <w:szCs w:val="21"/>
        </w:rPr>
        <w:fldChar w:fldCharType="end"/>
      </w:r>
      <w:r>
        <w:rPr>
          <w:rFonts w:hint="default" w:ascii="Verdana" w:hAnsi="Verdana" w:cs="Verdana"/>
          <w:b w:val="0"/>
          <w:bCs w:val="0"/>
          <w:szCs w:val="21"/>
        </w:rPr>
        <w:t xml:space="preserve"> </w:t>
      </w:r>
    </w:p>
    <w:p>
      <w:pPr>
        <w:ind w:firstLine="420" w:firstLineChars="200"/>
        <w:rPr>
          <w:szCs w:val="21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自学尚硅谷视频，拿</w:t>
      </w:r>
      <w:r>
        <w:rPr>
          <w:rStyle w:val="7"/>
          <w:rFonts w:ascii="Verdana" w:hAnsi="Verdana"/>
          <w:b w:val="0"/>
          <w:color w:val="FF0000"/>
          <w:szCs w:val="21"/>
          <w:shd w:val="clear" w:color="auto" w:fill="FFFFFF"/>
        </w:rPr>
        <w:t>1</w:t>
      </w:r>
      <w:r>
        <w:rPr>
          <w:rStyle w:val="7"/>
          <w:rFonts w:hint="eastAsia" w:ascii="Verdana" w:hAnsi="Verdana"/>
          <w:b w:val="0"/>
          <w:color w:val="FF0000"/>
          <w:szCs w:val="21"/>
          <w:shd w:val="clear" w:color="auto" w:fill="FFFFFF"/>
        </w:rPr>
        <w:t>万</w:t>
      </w:r>
      <w:r>
        <w:rPr>
          <w:rStyle w:val="7"/>
          <w:rFonts w:ascii="Verdana" w:hAnsi="Verdana"/>
          <w:b w:val="0"/>
          <w:color w:val="FF0000"/>
          <w:szCs w:val="21"/>
          <w:shd w:val="clear" w:color="auto" w:fill="FFFFFF"/>
        </w:rPr>
        <w:t>+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月薪？看网友评价：</w:t>
      </w:r>
      <w:r>
        <w:fldChar w:fldCharType="begin"/>
      </w:r>
      <w:r>
        <w:instrText xml:space="preserve"> HYPERLINK "http://www.atguigu.com/videoevaluation.shtml" </w:instrText>
      </w:r>
      <w:r>
        <w:fldChar w:fldCharType="separate"/>
      </w:r>
      <w:r>
        <w:rPr>
          <w:rStyle w:val="9"/>
          <w:szCs w:val="21"/>
        </w:rPr>
        <w:t>www.atguigu.com/videoevaluation.shtml</w:t>
      </w:r>
      <w:r>
        <w:rPr>
          <w:rStyle w:val="9"/>
          <w:szCs w:val="21"/>
        </w:rPr>
        <w:fldChar w:fldCharType="end"/>
      </w:r>
      <w:r>
        <w:rPr>
          <w:szCs w:val="21"/>
        </w:rPr>
        <w:t xml:space="preserve"> </w:t>
      </w:r>
    </w:p>
    <w:p>
      <w:pPr>
        <w:rPr>
          <w:b/>
          <w:sz w:val="24"/>
          <w:szCs w:val="24"/>
          <w:highlight w:val="yellow"/>
        </w:rPr>
      </w:pPr>
    </w:p>
    <w:p>
      <w:pPr>
        <w:rPr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  <w:highlight w:val="yellow"/>
        </w:rPr>
        <w:t>【全套</w:t>
      </w:r>
      <w:r>
        <w:rPr>
          <w:b/>
          <w:bCs/>
          <w:szCs w:val="21"/>
          <w:highlight w:val="yellow"/>
        </w:rPr>
        <w:t>Java</w:t>
      </w:r>
      <w:r>
        <w:rPr>
          <w:rFonts w:hint="eastAsia"/>
          <w:b/>
          <w:bCs/>
          <w:szCs w:val="21"/>
          <w:highlight w:val="yellow"/>
        </w:rPr>
        <w:t>教程</w:t>
      </w:r>
      <w:r>
        <w:rPr>
          <w:b/>
          <w:bCs/>
          <w:szCs w:val="21"/>
          <w:highlight w:val="yellow"/>
        </w:rPr>
        <w:t>--</w:t>
      </w:r>
      <w:r>
        <w:rPr>
          <w:rFonts w:hint="eastAsia"/>
          <w:b/>
          <w:bCs/>
          <w:szCs w:val="21"/>
          <w:highlight w:val="yellow"/>
        </w:rPr>
        <w:t>打包下载地址】</w:t>
      </w:r>
    </w:p>
    <w:p>
      <w:pPr>
        <w:rPr>
          <w:b/>
          <w:sz w:val="24"/>
          <w:szCs w:val="24"/>
          <w:highlight w:val="yellow"/>
        </w:rPr>
      </w:pPr>
    </w:p>
    <w:p>
      <w:pPr>
        <w:ind w:firstLine="352" w:firstLineChars="146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Java</w:t>
      </w:r>
      <w:r>
        <w:rPr>
          <w:rFonts w:hint="eastAsia"/>
          <w:b/>
          <w:sz w:val="24"/>
          <w:szCs w:val="24"/>
          <w:highlight w:val="lightGray"/>
        </w:rPr>
        <w:t>基础阶段</w:t>
      </w:r>
    </w:p>
    <w:p>
      <w:pPr>
        <w:pStyle w:val="16"/>
        <w:numPr>
          <w:ilvl w:val="0"/>
          <w:numId w:val="1"/>
        </w:numPr>
        <w:ind w:firstLineChars="0"/>
      </w:pPr>
      <w:r>
        <w:t>20</w:t>
      </w:r>
      <w:r>
        <w:rPr>
          <w:rFonts w:hint="eastAsia"/>
        </w:rPr>
        <w:t>天横扫</w:t>
      </w:r>
      <w:r>
        <w:t>Java</w:t>
      </w:r>
      <w:r>
        <w:rPr>
          <w:rFonts w:hint="eastAsia"/>
        </w:rPr>
        <w:t>基础（课堂实录）</w:t>
      </w:r>
    </w:p>
    <w:p>
      <w:pPr>
        <w:pStyle w:val="16"/>
        <w:ind w:left="420" w:leftChars="200" w:firstLine="31680"/>
        <w:rPr>
          <w:rStyle w:val="9"/>
        </w:rPr>
      </w:pPr>
      <w:r>
        <w:fldChar w:fldCharType="begin"/>
      </w:r>
      <w:r>
        <w:instrText xml:space="preserve"> HYPERLINK "https://pan.baidu.com/s/1o7DqV6E" </w:instrText>
      </w:r>
      <w:r>
        <w:fldChar w:fldCharType="separate"/>
      </w:r>
      <w:r>
        <w:rPr>
          <w:rStyle w:val="9"/>
        </w:rPr>
        <w:t>https://pan.baidu.com/s/1o7DqV6E</w:t>
      </w:r>
      <w:r>
        <w:rPr>
          <w:rStyle w:val="9"/>
        </w:rPr>
        <w:fldChar w:fldCharType="end"/>
      </w:r>
    </w:p>
    <w:p>
      <w:pPr>
        <w:pStyle w:val="16"/>
        <w:ind w:left="420" w:leftChars="200" w:firstLine="31680"/>
      </w:pP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尚硅谷</w:t>
      </w:r>
      <w:r>
        <w:t>Java</w:t>
      </w:r>
      <w:r>
        <w:rPr>
          <w:rFonts w:hint="eastAsia"/>
        </w:rPr>
        <w:t>基础实战</w:t>
      </w:r>
      <w:r>
        <w:t>——Bank</w:t>
      </w:r>
      <w:r>
        <w:rPr>
          <w:rFonts w:hint="eastAsia"/>
        </w:rPr>
        <w:t>项目</w:t>
      </w:r>
    </w:p>
    <w:p>
      <w:pPr>
        <w:pStyle w:val="16"/>
        <w:ind w:left="420" w:leftChars="200" w:firstLine="31680"/>
      </w:pPr>
      <w:r>
        <w:fldChar w:fldCharType="begin"/>
      </w:r>
      <w:r>
        <w:instrText xml:space="preserve"> HYPERLINK "http://pan.baidu.com/share/link?shareid=3690978764&amp;uk=573533038" </w:instrText>
      </w:r>
      <w:r>
        <w:fldChar w:fldCharType="separate"/>
      </w:r>
      <w:r>
        <w:rPr>
          <w:rStyle w:val="9"/>
        </w:rPr>
        <w:t>http://pan.baidu.com/share/link?shareid=3690978764&amp;uk=573533038</w:t>
      </w:r>
      <w:r>
        <w:rPr>
          <w:rStyle w:val="9"/>
        </w:rPr>
        <w:fldChar w:fldCharType="end"/>
      </w:r>
    </w:p>
    <w:p>
      <w:pPr>
        <w:rPr>
          <w:i/>
        </w:rPr>
      </w:pP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尚硅谷</w:t>
      </w:r>
      <w:r>
        <w:t>_ORACLE</w:t>
      </w:r>
      <w:r>
        <w:rPr>
          <w:rFonts w:hint="eastAsia"/>
        </w:rPr>
        <w:t>、</w:t>
      </w:r>
      <w:r>
        <w:t>SQL</w:t>
      </w:r>
      <w:r>
        <w:rPr>
          <w:rFonts w:hint="eastAsia"/>
        </w:rPr>
        <w:t>、</w:t>
      </w:r>
      <w:r>
        <w:t xml:space="preserve">PLSQL 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"https://pan.baidu.com/s/1pLfDiyf" </w:instrText>
      </w:r>
      <w:r>
        <w:fldChar w:fldCharType="separate"/>
      </w:r>
      <w:r>
        <w:rPr>
          <w:rStyle w:val="9"/>
        </w:rPr>
        <w:t>https://pan.baidu.com/s/1pLfDiyf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尚硅谷</w:t>
      </w:r>
      <w:r>
        <w:t>JDBC</w:t>
      </w:r>
      <w:r>
        <w:rPr>
          <w:rFonts w:hint="eastAsia"/>
        </w:rPr>
        <w:t>视频教程</w:t>
      </w:r>
    </w:p>
    <w:p>
      <w:pPr>
        <w:ind w:firstLine="840" w:firstLineChars="400"/>
        <w:rPr>
          <w:rStyle w:val="9"/>
        </w:rPr>
      </w:pPr>
      <w:r>
        <w:fldChar w:fldCharType="begin"/>
      </w:r>
      <w:r>
        <w:instrText xml:space="preserve"> HYPERLINK "http://pan.baidu.com/s/1bnvkRRx" </w:instrText>
      </w:r>
      <w:r>
        <w:fldChar w:fldCharType="separate"/>
      </w:r>
      <w:r>
        <w:rPr>
          <w:rStyle w:val="9"/>
        </w:rPr>
        <w:t>http://pan.baidu.com/s/1bnvkRRx</w:t>
      </w:r>
      <w:r>
        <w:rPr>
          <w:rStyle w:val="9"/>
        </w:rPr>
        <w:fldChar w:fldCharType="end"/>
      </w:r>
    </w:p>
    <w:p>
      <w:pPr>
        <w:ind w:firstLine="840" w:firstLineChars="400"/>
        <w:rPr>
          <w:rStyle w:val="9"/>
        </w:rPr>
      </w:pPr>
    </w:p>
    <w:p>
      <w:pPr>
        <w:pStyle w:val="18"/>
        <w:widowControl/>
        <w:numPr>
          <w:ilvl w:val="0"/>
          <w:numId w:val="1"/>
        </w:numPr>
        <w:ind w:firstLineChars="0"/>
        <w:jc w:val="left"/>
      </w:pPr>
      <w:r>
        <w:t>Java8</w:t>
      </w:r>
      <w:r>
        <w:rPr>
          <w:rFonts w:hint="eastAsia"/>
        </w:rPr>
        <w:t>新特性</w:t>
      </w:r>
      <w:r>
        <w:t xml:space="preserve"> </w:t>
      </w:r>
    </w:p>
    <w:p>
      <w:pPr>
        <w:widowControl/>
        <w:ind w:firstLine="735" w:firstLineChars="350"/>
        <w:jc w:val="left"/>
        <w:rPr>
          <w:rFonts w:hAnsi="宋体" w:cs="宋体"/>
          <w:szCs w:val="21"/>
        </w:rPr>
      </w:pPr>
      <w:r>
        <w:rPr>
          <w:rFonts w:hAnsi="宋体" w:cs="宋体"/>
          <w:szCs w:val="21"/>
        </w:rPr>
        <w:t xml:space="preserve"> </w:t>
      </w:r>
      <w:r>
        <w:fldChar w:fldCharType="begin"/>
      </w:r>
      <w:r>
        <w:instrText xml:space="preserve"> HYPERLINK "http://pan.baidu.com/s/1cgWOH4"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http://pan.baidu.com/s/1cgWOH4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ind w:firstLine="840" w:firstLineChars="350"/>
        <w:jc w:val="left"/>
        <w:rPr>
          <w:rFonts w:ascii="宋体" w:cs="宋体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</w:pPr>
      <w:r>
        <w:t>Java——JUC</w:t>
      </w:r>
    </w:p>
    <w:p>
      <w:pPr>
        <w:widowControl/>
        <w:ind w:firstLine="735" w:firstLineChars="350"/>
        <w:jc w:val="left"/>
        <w:rPr>
          <w:rFonts w:ascii="宋体" w:cs="宋体"/>
          <w:szCs w:val="21"/>
        </w:rPr>
      </w:pPr>
      <w:r>
        <w:rPr>
          <w:szCs w:val="21"/>
        </w:rPr>
        <w:t xml:space="preserve"> </w:t>
      </w:r>
      <w:r>
        <w:fldChar w:fldCharType="begin"/>
      </w:r>
      <w:r>
        <w:instrText xml:space="preserve"> HYPERLINK "http://pan.baidu.com/s/1hsoh76k"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http://pan.baidu.com/s/1hsoh76k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jc w:val="left"/>
        <w:rPr>
          <w:rFonts w:ascii="宋体" w:cs="宋体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</w:pPr>
      <w:r>
        <w:t>Java——NIO</w:t>
      </w:r>
    </w:p>
    <w:p>
      <w:pPr>
        <w:widowControl/>
        <w:ind w:left="420" w:leftChars="200" w:firstLine="420" w:firstLineChars="200"/>
        <w:jc w:val="left"/>
        <w:rPr>
          <w:szCs w:val="21"/>
          <w:highlight w:val="red"/>
        </w:rPr>
      </w:pPr>
      <w:r>
        <w:fldChar w:fldCharType="begin"/>
      </w:r>
      <w:r>
        <w:instrText xml:space="preserve"> HYPERLINK "http://pan.baidu.com/s/1c2N1ADy"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http://pan.baidu.com/s/1c2N1ADy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ind w:firstLine="840" w:firstLineChars="400"/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宋体"/>
          <w:highlight w:val="red"/>
          <w:lang w:eastAsia="zh-CN"/>
        </w:rPr>
      </w:pPr>
      <w:r>
        <w:rPr>
          <w:rFonts w:hint="eastAsia"/>
          <w:highlight w:val="red"/>
          <w:lang w:val="en-US" w:eastAsia="zh-CN"/>
        </w:rPr>
        <w:t>最新Java9新特性 视频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链接: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"https://pan.baidu.com/s/1ge85H4Z"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https://pan.baidu.com/s/1ge85H4Z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 9e1k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JavaWeb</w:t>
      </w:r>
      <w:r>
        <w:rPr>
          <w:rFonts w:hint="eastAsia"/>
          <w:b/>
          <w:sz w:val="24"/>
          <w:szCs w:val="24"/>
          <w:highlight w:val="lightGray"/>
        </w:rPr>
        <w:t>阶段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>_JavaScript DOM</w:t>
      </w:r>
      <w:r>
        <w:rPr>
          <w:rFonts w:hint="eastAsia"/>
        </w:rPr>
        <w:t>编程视频教程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"https://pan.baidu.com/s/1kVPg8gZ" </w:instrText>
      </w:r>
      <w:r>
        <w:fldChar w:fldCharType="separate"/>
      </w:r>
      <w:r>
        <w:rPr>
          <w:rStyle w:val="9"/>
        </w:rPr>
        <w:t>https://pan.baidu.com/s/1kVPg8gZ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 xml:space="preserve">jQuery </w:t>
      </w:r>
      <w:r>
        <w:rPr>
          <w:rFonts w:hint="eastAsia"/>
        </w:rPr>
        <w:t>视频教程</w:t>
      </w:r>
    </w:p>
    <w:p>
      <w:pPr>
        <w:pStyle w:val="16"/>
        <w:ind w:left="420" w:leftChars="200" w:firstLine="31680"/>
      </w:pPr>
      <w:r>
        <w:fldChar w:fldCharType="begin"/>
      </w:r>
      <w:r>
        <w:instrText xml:space="preserve"> HYPERLINK "http://pan.baidu.com/s/1c0DzJlm" </w:instrText>
      </w:r>
      <w:r>
        <w:fldChar w:fldCharType="separate"/>
      </w:r>
      <w:r>
        <w:rPr>
          <w:rStyle w:val="9"/>
        </w:rPr>
        <w:t>http://pan.baidu.com/s/1c0DzJlm</w:t>
      </w:r>
      <w:r>
        <w:rPr>
          <w:rStyle w:val="9"/>
        </w:rPr>
        <w:fldChar w:fldCharType="end"/>
      </w:r>
    </w:p>
    <w:p/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>Ajax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"https://pan.baidu.com/s/1skDOKZ7" </w:instrText>
      </w:r>
      <w:r>
        <w:fldChar w:fldCharType="separate"/>
      </w:r>
      <w:r>
        <w:rPr>
          <w:rStyle w:val="9"/>
        </w:rPr>
        <w:t>https://pan.baidu.com/s/1skDOKZ7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>JavaWeb</w:t>
      </w:r>
      <w:r>
        <w:rPr>
          <w:rFonts w:hint="eastAsia"/>
        </w:rPr>
        <w:t>视频基础</w:t>
      </w:r>
    </w:p>
    <w:p>
      <w:pPr>
        <w:pStyle w:val="16"/>
        <w:ind w:left="420" w:leftChars="200" w:firstLine="315" w:firstLineChars="150"/>
      </w:pPr>
      <w:r>
        <w:rPr>
          <w:rFonts w:hint="eastAsia"/>
        </w:rPr>
        <w:t>（涵盖</w:t>
      </w:r>
      <w:r>
        <w:t xml:space="preserve">JavaWEB </w:t>
      </w:r>
      <w:r>
        <w:rPr>
          <w:rFonts w:hint="eastAsia"/>
        </w:rPr>
        <w:t>企业级开发所需的</w:t>
      </w:r>
      <w:r>
        <w:t>Servlet</w:t>
      </w:r>
      <w:r>
        <w:rPr>
          <w:rFonts w:hint="eastAsia"/>
        </w:rPr>
        <w:t>、</w:t>
      </w:r>
      <w:r>
        <w:t>JSP</w:t>
      </w:r>
      <w:r>
        <w:rPr>
          <w:rFonts w:hint="eastAsia"/>
        </w:rPr>
        <w:t>、</w:t>
      </w:r>
      <w:r>
        <w:t xml:space="preserve">MVC </w:t>
      </w:r>
      <w:r>
        <w:rPr>
          <w:rFonts w:hint="eastAsia"/>
        </w:rPr>
        <w:t>设计模式、</w:t>
      </w:r>
      <w:r>
        <w:t xml:space="preserve">EL </w:t>
      </w:r>
      <w:r>
        <w:rPr>
          <w:rFonts w:hint="eastAsia"/>
        </w:rPr>
        <w:t>表达式、</w:t>
      </w:r>
      <w:r>
        <w:t>JavaBean</w:t>
      </w:r>
      <w:r>
        <w:rPr>
          <w:rFonts w:hint="eastAsia"/>
        </w:rPr>
        <w:t>、国际化、</w:t>
      </w:r>
      <w:r>
        <w:t>Cookie</w:t>
      </w:r>
      <w:r>
        <w:rPr>
          <w:rFonts w:hint="eastAsia"/>
        </w:rPr>
        <w:t>和</w:t>
      </w:r>
      <w:r>
        <w:t>HttpSession</w:t>
      </w:r>
      <w:r>
        <w:rPr>
          <w:rFonts w:hint="eastAsia"/>
        </w:rPr>
        <w:t>、</w:t>
      </w:r>
      <w:r>
        <w:t>JavaMail</w:t>
      </w:r>
      <w:r>
        <w:rPr>
          <w:rFonts w:hint="eastAsia"/>
        </w:rPr>
        <w:t>等全部核心技术。）</w:t>
      </w:r>
    </w:p>
    <w:p>
      <w:pPr>
        <w:rPr>
          <w:rFonts w:ascii="宋体" w:cs="宋体"/>
          <w:szCs w:val="21"/>
        </w:rPr>
      </w:pPr>
      <w:r>
        <w:rPr>
          <w:rFonts w:ascii="宋体" w:hAnsi="宋体" w:cs="宋体"/>
          <w:sz w:val="24"/>
          <w:szCs w:val="24"/>
        </w:rPr>
        <w:t xml:space="preserve">       </w:t>
      </w:r>
      <w:r>
        <w:fldChar w:fldCharType="begin"/>
      </w:r>
      <w:r>
        <w:instrText xml:space="preserve"> HYPERLINK "https://pan.baidu.com/s/1kU6Ley7" </w:instrText>
      </w:r>
      <w:r>
        <w:fldChar w:fldCharType="separate"/>
      </w:r>
      <w:r>
        <w:rPr>
          <w:rStyle w:val="9"/>
          <w:rFonts w:ascii="宋体" w:hAnsi="宋体" w:cs="宋体"/>
          <w:szCs w:val="21"/>
        </w:rPr>
        <w:t>https://pan.baidu.com/s/1kU6Ley7</w:t>
      </w:r>
      <w:r>
        <w:rPr>
          <w:rStyle w:val="9"/>
          <w:rFonts w:ascii="宋体" w:hAnsi="宋体" w:cs="宋体"/>
          <w:szCs w:val="21"/>
        </w:rPr>
        <w:fldChar w:fldCharType="end"/>
      </w:r>
    </w:p>
    <w:p>
      <w:pPr>
        <w:rPr>
          <w:rFonts w:ascii="宋体" w:cs="宋体"/>
          <w:sz w:val="24"/>
          <w:szCs w:val="24"/>
        </w:rPr>
      </w:pPr>
    </w:p>
    <w:p>
      <w:pPr>
        <w:rPr>
          <w:rFonts w:ascii="宋体" w:cs="宋体"/>
          <w:sz w:val="24"/>
          <w:szCs w:val="24"/>
        </w:rPr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 xml:space="preserve">JavaWEB </w:t>
      </w:r>
      <w:r>
        <w:rPr>
          <w:rFonts w:hint="eastAsia"/>
        </w:rPr>
        <w:t>项目实战（图书商城）</w:t>
      </w:r>
    </w:p>
    <w:p>
      <w:pPr>
        <w:pStyle w:val="16"/>
        <w:ind w:left="420" w:leftChars="200" w:firstLine="31680"/>
      </w:pPr>
      <w:r>
        <w:fldChar w:fldCharType="begin"/>
      </w:r>
      <w:r>
        <w:instrText xml:space="preserve"> HYPERLINK "https://pan.baidu.com/s/1jIoAMKe" </w:instrText>
      </w:r>
      <w:r>
        <w:fldChar w:fldCharType="separate"/>
      </w:r>
      <w:r>
        <w:rPr>
          <w:rStyle w:val="9"/>
        </w:rPr>
        <w:t>https://pan.baidu.com/s/1jIoAMKe</w:t>
      </w:r>
      <w:r>
        <w:rPr>
          <w:rStyle w:val="9"/>
        </w:rPr>
        <w:fldChar w:fldCharType="end"/>
      </w:r>
    </w:p>
    <w:p>
      <w:pPr>
        <w:pStyle w:val="16"/>
        <w:ind w:left="420" w:firstLine="0" w:firstLineChars="0"/>
      </w:pPr>
    </w:p>
    <w:p>
      <w:pPr>
        <w:ind w:firstLine="354" w:firstLineChars="147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JavaEE</w:t>
      </w:r>
      <w:r>
        <w:rPr>
          <w:rFonts w:hint="eastAsia"/>
          <w:b/>
          <w:sz w:val="24"/>
          <w:szCs w:val="24"/>
          <w:highlight w:val="lightGray"/>
        </w:rPr>
        <w:t>阶段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rPr>
          <w:b/>
          <w:bCs/>
        </w:rPr>
        <w:t>Struts2</w:t>
      </w:r>
      <w:r>
        <w:rPr>
          <w:rFonts w:hint="eastAsia"/>
        </w:rPr>
        <w:t>视频教程</w:t>
      </w:r>
    </w:p>
    <w:p>
      <w:pPr>
        <w:rPr>
          <w:rFonts w:ascii="宋体" w:cs="宋体"/>
          <w:szCs w:val="21"/>
        </w:rPr>
      </w:pPr>
      <w:r>
        <w:rPr>
          <w:rFonts w:ascii="宋体" w:hAnsi="宋体" w:cs="宋体"/>
          <w:sz w:val="24"/>
          <w:szCs w:val="24"/>
        </w:rPr>
        <w:t xml:space="preserve">      </w:t>
      </w:r>
      <w:r>
        <w:rPr>
          <w:rFonts w:ascii="宋体" w:hAnsi="宋体" w:cs="宋体"/>
          <w:szCs w:val="21"/>
        </w:rPr>
        <w:t xml:space="preserve"> </w:t>
      </w:r>
      <w:r>
        <w:fldChar w:fldCharType="begin"/>
      </w:r>
      <w:r>
        <w:instrText xml:space="preserve"> HYPERLINK "https://pan.baidu.com/s/1jI6xxkE" </w:instrText>
      </w:r>
      <w:r>
        <w:fldChar w:fldCharType="separate"/>
      </w:r>
      <w:r>
        <w:rPr>
          <w:rStyle w:val="9"/>
          <w:rFonts w:ascii="宋体" w:hAnsi="宋体" w:cs="宋体"/>
          <w:szCs w:val="21"/>
        </w:rPr>
        <w:t>https://pan.baidu.com/s/1jI6xxkE</w:t>
      </w:r>
      <w:r>
        <w:rPr>
          <w:rStyle w:val="9"/>
          <w:rFonts w:ascii="宋体" w:hAnsi="宋体" w:cs="宋体"/>
          <w:szCs w:val="21"/>
        </w:rPr>
        <w:fldChar w:fldCharType="end"/>
      </w:r>
    </w:p>
    <w:p>
      <w:pPr>
        <w:rPr>
          <w:color w:val="FF0000"/>
          <w:szCs w:val="21"/>
        </w:rPr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rPr>
          <w:b/>
          <w:bCs/>
        </w:rPr>
        <w:t>Hibernate 4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"https://pan.baidu.com/s/1jIaxFE2" </w:instrText>
      </w:r>
      <w:r>
        <w:fldChar w:fldCharType="separate"/>
      </w:r>
      <w:r>
        <w:rPr>
          <w:rStyle w:val="9"/>
        </w:rPr>
        <w:t>https://pan.baidu.com/s/1jIaxFE2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t>Spring 4</w:t>
      </w:r>
      <w:r>
        <w:rPr>
          <w:rFonts w:hint="eastAsia"/>
        </w:rPr>
        <w:t>视频教程</w:t>
      </w:r>
    </w:p>
    <w:p>
      <w:pPr>
        <w:pStyle w:val="16"/>
        <w:ind w:left="420" w:leftChars="200" w:firstLine="31680"/>
      </w:pPr>
      <w:r>
        <w:fldChar w:fldCharType="begin"/>
      </w:r>
      <w:r>
        <w:instrText xml:space="preserve"> HYPERLINK "https://pan.baidu.com/s/1bo979QR" </w:instrText>
      </w:r>
      <w:r>
        <w:fldChar w:fldCharType="separate"/>
      </w:r>
      <w:r>
        <w:rPr>
          <w:rStyle w:val="9"/>
        </w:rPr>
        <w:t>https://pan.baidu.com/s/1bo979QR</w:t>
      </w:r>
      <w:r>
        <w:rPr>
          <w:rStyle w:val="9"/>
        </w:rPr>
        <w:fldChar w:fldCharType="end"/>
      </w:r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t>SSH</w:t>
      </w:r>
      <w:r>
        <w:rPr>
          <w:rFonts w:hint="eastAsia"/>
        </w:rPr>
        <w:t>整合</w:t>
      </w:r>
      <w:r>
        <w:t>&amp;</w:t>
      </w:r>
      <w:r>
        <w:rPr>
          <w:rFonts w:hint="eastAsia"/>
        </w:rPr>
        <w:t>综合案例视频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"https://pan.baidu.com/s/1dFbTMxV" </w:instrText>
      </w:r>
      <w:r>
        <w:fldChar w:fldCharType="separate"/>
      </w:r>
      <w:r>
        <w:rPr>
          <w:rStyle w:val="9"/>
        </w:rPr>
        <w:t>https://pan.baidu.com/s/1dFbTMxV</w:t>
      </w:r>
      <w:r>
        <w:rPr>
          <w:rStyle w:val="9"/>
        </w:rPr>
        <w:fldChar w:fldCharType="end"/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t>SVN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"https://pan.baidu.com/s/1geTIjL5" </w:instrText>
      </w:r>
      <w:r>
        <w:fldChar w:fldCharType="separate"/>
      </w:r>
      <w:r>
        <w:rPr>
          <w:rStyle w:val="9"/>
        </w:rPr>
        <w:t>https://pan.baidu.com/s/1geTIjL5</w:t>
      </w:r>
      <w:r>
        <w:rPr>
          <w:rStyle w:val="9"/>
        </w:rPr>
        <w:fldChar w:fldCharType="end"/>
      </w:r>
    </w:p>
    <w:p/>
    <w:p>
      <w:pPr>
        <w:pStyle w:val="18"/>
        <w:numPr>
          <w:ilvl w:val="0"/>
          <w:numId w:val="3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尚硅谷</w:t>
      </w:r>
      <w:r>
        <w:rPr>
          <w:rFonts w:ascii="Arial" w:hAnsi="Arial" w:eastAsia="微软雅黑" w:cs="Arial"/>
          <w:color w:val="000000"/>
          <w:sz w:val="20"/>
          <w:szCs w:val="20"/>
          <w:shd w:val="clear" w:color="auto" w:fill="FFFFFF"/>
        </w:rPr>
        <w:t>SpringMVC</w:t>
      </w:r>
      <w:r>
        <w:rPr>
          <w:rFonts w:hint="eastAsia"/>
        </w:rPr>
        <w:t>视频教程</w:t>
      </w:r>
    </w:p>
    <w:p>
      <w:pPr>
        <w:ind w:firstLine="420" w:firstLineChars="200"/>
      </w:pPr>
      <w:r>
        <w:rPr>
          <w:rStyle w:val="17"/>
          <w:rFonts w:ascii="Verdana" w:hAnsi="Verdana"/>
          <w:color w:val="000000"/>
          <w:szCs w:val="21"/>
          <w:shd w:val="clear" w:color="auto" w:fill="FFFFFF"/>
        </w:rPr>
        <w:t xml:space="preserve">     </w:t>
      </w:r>
      <w:r>
        <w:fldChar w:fldCharType="begin"/>
      </w:r>
      <w:r>
        <w:instrText xml:space="preserve"> HYPERLINK "https://pan.baidu.com/s/1gfoaUw7" </w:instrText>
      </w:r>
      <w:r>
        <w:fldChar w:fldCharType="separate"/>
      </w:r>
      <w:r>
        <w:rPr>
          <w:rStyle w:val="9"/>
        </w:rPr>
        <w:t>https://pan.baidu.com/s/1gfoaUw7</w:t>
      </w:r>
      <w:r>
        <w:rPr>
          <w:rStyle w:val="9"/>
        </w:rPr>
        <w:fldChar w:fldCharType="end"/>
      </w:r>
    </w:p>
    <w:p>
      <w:pPr>
        <w:ind w:firstLine="420" w:firstLineChars="200"/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rPr>
          <w:rFonts w:ascii="Verdana" w:hAnsi="Verdana"/>
          <w:color w:val="000000"/>
          <w:szCs w:val="21"/>
          <w:shd w:val="clear" w:color="auto" w:fill="FFFFFF"/>
        </w:rPr>
        <w:t>JPA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"https://pan.baidu.com/s/1hsqGMOW" </w:instrText>
      </w:r>
      <w:r>
        <w:fldChar w:fldCharType="separate"/>
      </w:r>
      <w:r>
        <w:rPr>
          <w:rStyle w:val="9"/>
        </w:rPr>
        <w:t>https://pan.baidu.com/s/1hsqGMOW</w:t>
      </w:r>
      <w:r>
        <w:rPr>
          <w:rStyle w:val="9"/>
        </w:rPr>
        <w:fldChar w:fldCharType="end"/>
      </w:r>
    </w:p>
    <w:p>
      <w:pPr>
        <w:ind w:firstLine="420" w:firstLineChars="200"/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pStyle w:val="18"/>
        <w:widowControl/>
        <w:numPr>
          <w:ilvl w:val="0"/>
          <w:numId w:val="3"/>
        </w:numPr>
        <w:ind w:firstLineChars="0"/>
        <w:jc w:val="left"/>
        <w:rPr>
          <w:rFonts w:ascii="Verdana" w:hAnsi="Verdana"/>
          <w:szCs w:val="21"/>
          <w:shd w:val="clear" w:color="auto" w:fill="FFFFFF"/>
        </w:rPr>
      </w:pPr>
      <w:r>
        <w:rPr>
          <w:rFonts w:hint="eastAsia" w:ascii="Verdana" w:hAnsi="Verdana"/>
          <w:szCs w:val="21"/>
          <w:shd w:val="clear" w:color="auto" w:fill="FFFFFF"/>
        </w:rPr>
        <w:t>尚硅谷</w:t>
      </w:r>
      <w:r>
        <w:rPr>
          <w:rFonts w:ascii="Verdana" w:hAnsi="Verdana"/>
          <w:szCs w:val="21"/>
          <w:shd w:val="clear" w:color="auto" w:fill="FFFFFF"/>
        </w:rPr>
        <w:t>SpringData</w:t>
      </w:r>
      <w:r>
        <w:rPr>
          <w:rFonts w:hint="eastAsia" w:ascii="Verdana" w:hAnsi="Verdana"/>
          <w:szCs w:val="21"/>
          <w:shd w:val="clear" w:color="auto" w:fill="FFFFFF"/>
        </w:rPr>
        <w:t>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"https://pan.baidu.com/s/1mio6IZe" </w:instrText>
      </w:r>
      <w:r>
        <w:fldChar w:fldCharType="separate"/>
      </w:r>
      <w:r>
        <w:rPr>
          <w:rStyle w:val="9"/>
        </w:rPr>
        <w:t>https://pan.baidu.com/s/1mio6IZe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pStyle w:val="1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尚硅谷</w:t>
      </w:r>
      <w:r>
        <w:t>SSSP</w:t>
      </w:r>
      <w:r>
        <w:rPr>
          <w:rFonts w:hint="eastAsia"/>
        </w:rPr>
        <w:t>整合</w:t>
      </w:r>
      <w:r>
        <w:t>&amp;</w:t>
      </w:r>
      <w:r>
        <w:rPr>
          <w:rFonts w:hint="eastAsia"/>
        </w:rPr>
        <w:t>分页视频</w:t>
      </w:r>
    </w:p>
    <w:p>
      <w:pPr>
        <w:widowControl/>
        <w:ind w:firstLine="819" w:firstLineChars="390"/>
        <w:jc w:val="left"/>
      </w:pPr>
      <w:r>
        <w:fldChar w:fldCharType="begin"/>
      </w:r>
      <w:r>
        <w:instrText xml:space="preserve"> HYPERLINK "https://pan.baidu.com/s/1miEVgr2" </w:instrText>
      </w:r>
      <w:r>
        <w:fldChar w:fldCharType="separate"/>
      </w:r>
      <w:r>
        <w:rPr>
          <w:rStyle w:val="9"/>
        </w:rPr>
        <w:t>https://pan.baidu.com/s/1miEVgr2</w:t>
      </w:r>
      <w:r>
        <w:rPr>
          <w:rStyle w:val="9"/>
        </w:rPr>
        <w:fldChar w:fldCharType="end"/>
      </w:r>
    </w:p>
    <w:p>
      <w:pPr>
        <w:widowControl/>
        <w:ind w:firstLine="819" w:firstLineChars="390"/>
        <w:jc w:val="left"/>
      </w:pPr>
    </w:p>
    <w:p>
      <w:pPr>
        <w:pStyle w:val="1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尚硅谷</w:t>
      </w:r>
      <w:r>
        <w:t>Redis</w:t>
      </w:r>
      <w:r>
        <w:rPr>
          <w:rFonts w:hint="eastAsia"/>
        </w:rPr>
        <w:t>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"http://pan.baidu.com/s/1pLKsBOJ" </w:instrText>
      </w:r>
      <w:r>
        <w:fldChar w:fldCharType="separate"/>
      </w:r>
      <w:r>
        <w:rPr>
          <w:rStyle w:val="9"/>
        </w:rPr>
        <w:t>http://pan.baidu.com/s/1pLKsBOJ</w:t>
      </w:r>
      <w:r>
        <w:rPr>
          <w:rStyle w:val="9"/>
        </w:rPr>
        <w:fldChar w:fldCharType="end"/>
      </w:r>
    </w:p>
    <w:p>
      <w:pPr>
        <w:widowControl/>
        <w:ind w:firstLine="630" w:firstLineChars="300"/>
        <w:jc w:val="left"/>
      </w:pPr>
    </w:p>
    <w:p>
      <w:pPr>
        <w:widowControl/>
        <w:jc w:val="left"/>
      </w:pPr>
      <w:r>
        <w:rPr>
          <w:rFonts w:hint="eastAsia"/>
        </w:rPr>
        <w:t>十一、</w:t>
      </w:r>
      <w:r>
        <w:t xml:space="preserve">  </w:t>
      </w:r>
      <w:r>
        <w:rPr>
          <w:rFonts w:hint="eastAsia"/>
        </w:rPr>
        <w:t>尚硅谷</w:t>
      </w:r>
      <w:r>
        <w:t>Maven</w:t>
      </w:r>
      <w:r>
        <w:rPr>
          <w:rFonts w:hint="eastAsia"/>
        </w:rPr>
        <w:t>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"http://pan.baidu.com/s/1pLli3yV" </w:instrText>
      </w:r>
      <w:r>
        <w:fldChar w:fldCharType="separate"/>
      </w:r>
      <w:r>
        <w:rPr>
          <w:rStyle w:val="9"/>
        </w:rPr>
        <w:t>http://pan.baidu.com/s/1pLli3yV</w:t>
      </w:r>
      <w:r>
        <w:rPr>
          <w:rStyle w:val="9"/>
        </w:rPr>
        <w:fldChar w:fldCharType="end"/>
      </w:r>
    </w:p>
    <w:p>
      <w:pPr>
        <w:widowControl/>
        <w:ind w:firstLine="315" w:firstLineChars="150"/>
        <w:jc w:val="left"/>
      </w:pPr>
    </w:p>
    <w:p>
      <w:pPr>
        <w:widowControl/>
        <w:jc w:val="left"/>
      </w:pPr>
      <w:r>
        <w:rPr>
          <w:rFonts w:hint="eastAsia"/>
        </w:rPr>
        <w:t>十二、</w:t>
      </w:r>
      <w:r>
        <w:t xml:space="preserve">  </w:t>
      </w:r>
      <w:r>
        <w:rPr>
          <w:rFonts w:hint="eastAsia"/>
        </w:rPr>
        <w:t>尚硅谷</w:t>
      </w:r>
      <w:r>
        <w:t>Shiro</w:t>
      </w:r>
      <w:r>
        <w:rPr>
          <w:rFonts w:hint="eastAsia"/>
        </w:rPr>
        <w:t>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"http://pan.baidu.com/s/1skFZonF" </w:instrText>
      </w:r>
      <w:r>
        <w:fldChar w:fldCharType="separate"/>
      </w:r>
      <w:r>
        <w:rPr>
          <w:rStyle w:val="9"/>
        </w:rPr>
        <w:t>http://pan.baidu.com/s/1skFZonF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十三、</w:t>
      </w:r>
      <w:r>
        <w:t xml:space="preserve">  </w:t>
      </w:r>
      <w:r>
        <w:rPr>
          <w:rFonts w:hint="eastAsia"/>
        </w:rPr>
        <w:t>尚硅谷</w:t>
      </w:r>
      <w:r>
        <w:t>MySQL</w:t>
      </w:r>
      <w:r>
        <w:rPr>
          <w:rFonts w:hint="eastAsia"/>
        </w:rPr>
        <w:t>高级视频</w:t>
      </w:r>
    </w:p>
    <w:p>
      <w:pPr>
        <w:widowControl/>
        <w:ind w:firstLine="735" w:firstLineChars="350"/>
        <w:jc w:val="left"/>
        <w:rPr>
          <w:rFonts w:hAnsi="宋体" w:cs="宋体"/>
          <w:szCs w:val="21"/>
        </w:rPr>
      </w:pPr>
      <w:r>
        <w:rPr>
          <w:rFonts w:hAnsi="宋体" w:cs="宋体"/>
          <w:szCs w:val="21"/>
        </w:rPr>
        <w:t xml:space="preserve"> </w:t>
      </w:r>
      <w:r>
        <w:fldChar w:fldCharType="begin"/>
      </w:r>
      <w:r>
        <w:instrText xml:space="preserve"> HYPERLINK "http://pan.baidu.com/s/1nvPVHfb"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http://pan.baidu.com/s/1nvPVHfb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ind w:firstLine="840" w:firstLineChars="350"/>
        <w:jc w:val="left"/>
        <w:rPr>
          <w:rFonts w:ascii="宋体" w:cs="宋体"/>
          <w:sz w:val="24"/>
          <w:szCs w:val="24"/>
        </w:rPr>
      </w:pPr>
    </w:p>
    <w:p>
      <w:pPr>
        <w:widowControl/>
        <w:numPr>
          <w:ilvl w:val="0"/>
          <w:numId w:val="4"/>
        </w:numPr>
        <w:jc w:val="left"/>
      </w:pPr>
      <w:r>
        <w:t xml:space="preserve"> </w:t>
      </w:r>
      <w:r>
        <w:rPr>
          <w:rFonts w:hint="eastAsia"/>
        </w:rPr>
        <w:t>尚硅谷</w:t>
      </w:r>
      <w:r>
        <w:t xml:space="preserve">MyBatis </w:t>
      </w:r>
      <w:r>
        <w:rPr>
          <w:rFonts w:hint="eastAsia"/>
        </w:rPr>
        <w:t>视频</w:t>
      </w:r>
      <w:r>
        <w:t xml:space="preserve"> </w:t>
      </w:r>
    </w:p>
    <w:p>
      <w:pPr>
        <w:widowControl/>
        <w:jc w:val="left"/>
        <w:rPr>
          <w:rFonts w:ascii="宋体" w:cs="宋体"/>
          <w:sz w:val="24"/>
          <w:szCs w:val="24"/>
        </w:rPr>
      </w:pPr>
      <w:r>
        <w:t xml:space="preserve">        </w:t>
      </w:r>
      <w:r>
        <w:fldChar w:fldCharType="begin"/>
      </w:r>
      <w:r>
        <w:instrText xml:space="preserve"> HYPERLINK "https://pan.baidu.com/s/1hrDfcWG" </w:instrText>
      </w:r>
      <w:r>
        <w:fldChar w:fldCharType="separate"/>
      </w:r>
      <w:r>
        <w:rPr>
          <w:rStyle w:val="9"/>
          <w:rFonts w:hAnsi="宋体" w:cs="宋体"/>
          <w:sz w:val="24"/>
          <w:szCs w:val="24"/>
        </w:rPr>
        <w:t>https://pan.baidu.com/s/1hrDfcWG</w:t>
      </w:r>
      <w:r>
        <w:rPr>
          <w:rStyle w:val="9"/>
          <w:rFonts w:hAnsi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hAnsi="宋体" w:cs="宋体"/>
          <w:szCs w:val="21"/>
          <w:highlight w:val="red"/>
        </w:rPr>
      </w:pPr>
    </w:p>
    <w:p>
      <w:pPr>
        <w:widowControl/>
        <w:numPr>
          <w:ilvl w:val="0"/>
          <w:numId w:val="4"/>
        </w:numPr>
        <w:jc w:val="left"/>
        <w:rPr>
          <w:rFonts w:hAnsi="宋体" w:cs="宋体"/>
          <w:color w:val="000000"/>
          <w:szCs w:val="21"/>
        </w:rPr>
      </w:pPr>
      <w:r>
        <w:rPr>
          <w:rFonts w:hint="eastAsia" w:hAnsi="宋体" w:cs="宋体"/>
          <w:color w:val="000000"/>
          <w:szCs w:val="21"/>
        </w:rPr>
        <w:t>尚硅谷</w:t>
      </w:r>
      <w:r>
        <w:rPr>
          <w:rFonts w:hAnsi="宋体" w:cs="宋体"/>
          <w:color w:val="000000"/>
          <w:szCs w:val="21"/>
        </w:rPr>
        <w:t>SSM</w:t>
      </w:r>
      <w:r>
        <w:rPr>
          <w:rFonts w:hint="eastAsia" w:hAnsi="宋体" w:cs="宋体"/>
          <w:color w:val="000000"/>
          <w:szCs w:val="21"/>
        </w:rPr>
        <w:t>高级视频</w:t>
      </w:r>
    </w:p>
    <w:p>
      <w:pPr>
        <w:widowControl/>
        <w:jc w:val="left"/>
        <w:rPr>
          <w:rStyle w:val="9"/>
          <w:rFonts w:hAnsi="宋体" w:cs="宋体"/>
          <w:sz w:val="24"/>
          <w:szCs w:val="24"/>
        </w:rPr>
      </w:pPr>
      <w:r>
        <w:rPr>
          <w:rFonts w:hAnsi="宋体" w:cs="宋体"/>
          <w:szCs w:val="21"/>
        </w:rPr>
        <w:t xml:space="preserve">        </w:t>
      </w:r>
      <w:r>
        <w:fldChar w:fldCharType="begin"/>
      </w:r>
      <w:r>
        <w:instrText xml:space="preserve"> HYPERLINK "https://pan.baidu.com/s/1o7CSP8e" </w:instrText>
      </w:r>
      <w:r>
        <w:fldChar w:fldCharType="separate"/>
      </w:r>
      <w:r>
        <w:rPr>
          <w:rStyle w:val="9"/>
          <w:rFonts w:hAnsi="宋体" w:cs="宋体"/>
          <w:sz w:val="24"/>
          <w:szCs w:val="24"/>
        </w:rPr>
        <w:t>https://pan.baidu.com/s/1o7CSP8e</w:t>
      </w:r>
      <w:r>
        <w:rPr>
          <w:rStyle w:val="9"/>
          <w:rFonts w:hAnsi="宋体" w:cs="宋体"/>
          <w:sz w:val="24"/>
          <w:szCs w:val="24"/>
        </w:rPr>
        <w:fldChar w:fldCharType="end"/>
      </w:r>
    </w:p>
    <w:p>
      <w:pPr>
        <w:widowControl/>
        <w:jc w:val="left"/>
        <w:rPr>
          <w:rStyle w:val="9"/>
          <w:rFonts w:hAnsi="宋体" w:cs="宋体"/>
          <w:sz w:val="24"/>
          <w:szCs w:val="24"/>
        </w:rPr>
      </w:pPr>
    </w:p>
    <w:p>
      <w:pPr>
        <w:widowControl/>
        <w:numPr>
          <w:ilvl w:val="0"/>
          <w:numId w:val="4"/>
        </w:numPr>
        <w:jc w:val="left"/>
        <w:rPr>
          <w:rFonts w:hint="eastAsia" w:cs="宋体" w:asciiTheme="minorAscii"/>
          <w:sz w:val="21"/>
          <w:szCs w:val="21"/>
          <w:highlight w:val="red"/>
          <w:lang w:val="en-US" w:eastAsia="zh-CN"/>
        </w:rPr>
      </w:pPr>
      <w:r>
        <w:rPr>
          <w:rFonts w:hint="eastAsia" w:cs="宋体" w:asciiTheme="minorAscii"/>
          <w:sz w:val="21"/>
          <w:szCs w:val="21"/>
          <w:highlight w:val="red"/>
          <w:lang w:val="en-US" w:eastAsia="zh-CN"/>
        </w:rPr>
        <w:t>尚硅谷MySQL基础视频178集(最新)</w:t>
      </w:r>
    </w:p>
    <w:p>
      <w:pPr>
        <w:widowControl/>
        <w:numPr>
          <w:ilvl w:val="0"/>
          <w:numId w:val="0"/>
        </w:numPr>
        <w:jc w:val="left"/>
        <w:rPr>
          <w:rFonts w:hint="eastAsia" w:cs="宋体" w:asciiTheme="minorAscii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cs="宋体" w:asciiTheme="minorAscii"/>
          <w:sz w:val="24"/>
          <w:szCs w:val="24"/>
          <w:lang w:val="en-US" w:eastAsia="zh-CN"/>
        </w:rPr>
        <w:t xml:space="preserve">  链接: </w:t>
      </w:r>
      <w:r>
        <w:rPr>
          <w:rFonts w:hint="eastAsia" w:cs="宋体" w:asciiTheme="minorAscii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inorAscii"/>
          <w:sz w:val="24"/>
          <w:szCs w:val="24"/>
          <w:lang w:val="en-US" w:eastAsia="zh-CN"/>
        </w:rPr>
        <w:instrText xml:space="preserve"> HYPERLINK "https://pan.baidu.com/s/1i46vwZN" </w:instrText>
      </w:r>
      <w:r>
        <w:rPr>
          <w:rFonts w:hint="eastAsia" w:cs="宋体" w:asciiTheme="minorAscii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cs="宋体" w:asciiTheme="minorAscii"/>
          <w:sz w:val="24"/>
          <w:szCs w:val="24"/>
          <w:lang w:val="en-US" w:eastAsia="zh-CN"/>
        </w:rPr>
        <w:t>https://pan.baidu.com/s/1i46vwZN</w:t>
      </w:r>
      <w:r>
        <w:rPr>
          <w:rFonts w:hint="eastAsia" w:cs="宋体" w:asciiTheme="minorAscii"/>
          <w:sz w:val="24"/>
          <w:szCs w:val="24"/>
          <w:lang w:val="en-US" w:eastAsia="zh-CN"/>
        </w:rPr>
        <w:fldChar w:fldCharType="end"/>
      </w:r>
    </w:p>
    <w:p>
      <w:pPr>
        <w:widowControl/>
        <w:numPr>
          <w:ilvl w:val="0"/>
          <w:numId w:val="0"/>
        </w:numPr>
        <w:ind w:firstLine="960" w:firstLineChars="400"/>
        <w:jc w:val="left"/>
        <w:rPr>
          <w:rFonts w:hint="eastAsia" w:cs="宋体" w:asciiTheme="minorAscii"/>
          <w:sz w:val="24"/>
          <w:szCs w:val="24"/>
          <w:lang w:val="en-US" w:eastAsia="zh-CN"/>
        </w:rPr>
      </w:pPr>
      <w:r>
        <w:rPr>
          <w:rFonts w:hint="eastAsia" w:cs="宋体" w:asciiTheme="minorAscii"/>
          <w:sz w:val="24"/>
          <w:szCs w:val="24"/>
          <w:lang w:val="en-US" w:eastAsia="zh-CN"/>
        </w:rPr>
        <w:t>密码: msnm</w:t>
      </w:r>
    </w:p>
    <w:p>
      <w:pPr>
        <w:widowControl/>
        <w:jc w:val="left"/>
      </w:pPr>
      <w:r>
        <w:t xml:space="preserve">        </w:t>
      </w:r>
    </w:p>
    <w:p>
      <w:pPr>
        <w:rPr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  <w:highlight w:val="yellow"/>
        </w:rPr>
        <w:t>【全套</w:t>
      </w:r>
      <w:r>
        <w:rPr>
          <w:b/>
          <w:bCs/>
          <w:szCs w:val="21"/>
          <w:highlight w:val="yellow"/>
        </w:rPr>
        <w:t>Android</w:t>
      </w:r>
      <w:r>
        <w:rPr>
          <w:rFonts w:hint="eastAsia"/>
          <w:b/>
          <w:bCs/>
          <w:szCs w:val="21"/>
          <w:highlight w:val="yellow"/>
        </w:rPr>
        <w:t>教程</w:t>
      </w:r>
      <w:r>
        <w:rPr>
          <w:b/>
          <w:bCs/>
          <w:szCs w:val="21"/>
          <w:highlight w:val="yellow"/>
        </w:rPr>
        <w:t>--</w:t>
      </w:r>
      <w:r>
        <w:rPr>
          <w:rFonts w:hint="eastAsia"/>
          <w:b/>
          <w:bCs/>
          <w:szCs w:val="21"/>
          <w:highlight w:val="yellow"/>
        </w:rPr>
        <w:t>打包下载地址】</w:t>
      </w:r>
    </w:p>
    <w:p>
      <w:pPr>
        <w:rPr>
          <w:b/>
          <w:bCs/>
          <w:szCs w:val="21"/>
          <w:highlight w:val="yellow"/>
        </w:rPr>
      </w:pPr>
    </w:p>
    <w:p>
      <w:pPr>
        <w:ind w:firstLine="352" w:firstLineChars="146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Android</w:t>
      </w:r>
      <w:r>
        <w:rPr>
          <w:rFonts w:hint="eastAsia"/>
          <w:b/>
          <w:sz w:val="24"/>
          <w:szCs w:val="24"/>
          <w:highlight w:val="lightGray"/>
        </w:rPr>
        <w:t>核心技术</w:t>
      </w:r>
    </w:p>
    <w:p>
      <w:pPr>
        <w:widowControl/>
        <w:jc w:val="left"/>
      </w:pPr>
      <w:r>
        <w:rPr>
          <w:rFonts w:hint="eastAsia"/>
        </w:rPr>
        <w:t>一、</w:t>
      </w:r>
      <w:r>
        <w:t>Android</w:t>
      </w:r>
      <w:r>
        <w:rPr>
          <w:rFonts w:hint="eastAsia"/>
        </w:rPr>
        <w:t>核心基础</w:t>
      </w:r>
      <w:r>
        <w:t>_15</w:t>
      </w:r>
      <w:r>
        <w:rPr>
          <w:rFonts w:hint="eastAsia"/>
        </w:rPr>
        <w:t>天精讲精练</w:t>
      </w:r>
    </w:p>
    <w:p>
      <w:pPr>
        <w:widowControl/>
        <w:jc w:val="left"/>
        <w:rPr>
          <w:rFonts w:hAnsi="宋体" w:cs="宋体"/>
          <w:szCs w:val="21"/>
        </w:rPr>
      </w:pP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Ansi="宋体" w:cs="宋体"/>
          <w:sz w:val="24"/>
          <w:szCs w:val="24"/>
        </w:rPr>
        <w:t xml:space="preserve"> </w:t>
      </w:r>
      <w:r>
        <w:rPr>
          <w:rFonts w:hAnsi="宋体" w:cs="宋体"/>
          <w:szCs w:val="21"/>
        </w:rPr>
        <w:t xml:space="preserve"> </w:t>
      </w:r>
      <w:r>
        <w:fldChar w:fldCharType="begin"/>
      </w:r>
      <w:r>
        <w:instrText xml:space="preserve"> HYPERLINK "https://pan.baidu.com/s/1b86u2E" </w:instrText>
      </w:r>
      <w:r>
        <w:fldChar w:fldCharType="separate"/>
      </w:r>
      <w:r>
        <w:rPr>
          <w:rStyle w:val="9"/>
          <w:rFonts w:hAnsi="宋体" w:cs="宋体"/>
          <w:szCs w:val="21"/>
        </w:rPr>
        <w:t>https://pan.baidu.com/s/1b86u2E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jc w:val="left"/>
        <w:rPr>
          <w:rFonts w:ascii="宋体" w:cs="宋体"/>
          <w:sz w:val="24"/>
          <w:szCs w:val="24"/>
        </w:rPr>
      </w:pPr>
    </w:p>
    <w:p>
      <w:pPr>
        <w:widowControl/>
        <w:jc w:val="left"/>
        <w:rPr>
          <w:b/>
        </w:rPr>
      </w:pPr>
      <w:r>
        <w:rPr>
          <w:rFonts w:hint="eastAsia"/>
        </w:rPr>
        <w:t>二、</w:t>
      </w:r>
      <w:r>
        <w:t>Android</w:t>
      </w:r>
      <w:r>
        <w:rPr>
          <w:rFonts w:hint="eastAsia"/>
        </w:rPr>
        <w:t>自定义控件视频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"https://pan.baidu.com/s/1hrOVZd6" </w:instrText>
      </w:r>
      <w:r>
        <w:fldChar w:fldCharType="separate"/>
      </w:r>
      <w:r>
        <w:rPr>
          <w:rStyle w:val="9"/>
        </w:rPr>
        <w:t>https://pan.baidu.com/s/1hrOVZd6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三、</w:t>
      </w:r>
      <w:r>
        <w:t>Android—JNI</w:t>
      </w:r>
      <w:r>
        <w:rPr>
          <w:rFonts w:hint="eastAsia"/>
        </w:rPr>
        <w:t>视频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"http://pan.baidu.com/s/1kVqBCmr" </w:instrText>
      </w:r>
      <w:r>
        <w:fldChar w:fldCharType="separate"/>
      </w:r>
      <w:r>
        <w:rPr>
          <w:rStyle w:val="9"/>
        </w:rPr>
        <w:t>http://pan.baidu.com/s/1kVqBCmr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四、</w:t>
      </w:r>
      <w:r>
        <w:t>Android</w:t>
      </w:r>
      <w:r>
        <w:rPr>
          <w:rFonts w:hint="eastAsia"/>
        </w:rPr>
        <w:t>与</w:t>
      </w:r>
      <w:r>
        <w:t>H5</w:t>
      </w:r>
      <w:r>
        <w:rPr>
          <w:rFonts w:hint="eastAsia"/>
        </w:rPr>
        <w:t>互调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"https://pan.baidu.com/s/1miHaDbM" </w:instrText>
      </w:r>
      <w:r>
        <w:fldChar w:fldCharType="separate"/>
      </w:r>
      <w:r>
        <w:rPr>
          <w:rStyle w:val="9"/>
        </w:rPr>
        <w:t>https://pan.baidu.com/s/1miHaDbM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五、</w:t>
      </w:r>
      <w:r>
        <w:t>Android</w:t>
      </w:r>
      <w:r>
        <w:rPr>
          <w:rFonts w:hint="eastAsia"/>
        </w:rPr>
        <w:t>常用第三方框架源码分析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"http://pan.baidu.com/s/1o789Vjc" </w:instrText>
      </w:r>
      <w:r>
        <w:fldChar w:fldCharType="separate"/>
      </w:r>
      <w:r>
        <w:rPr>
          <w:rStyle w:val="9"/>
        </w:rPr>
        <w:t>http://pan.baidu.com/s/1o789Vjc</w:t>
      </w:r>
      <w:r>
        <w:rPr>
          <w:rStyle w:val="9"/>
        </w:rPr>
        <w:fldChar w:fldCharType="end"/>
      </w:r>
    </w:p>
    <w:p>
      <w:pPr>
        <w:widowControl/>
        <w:ind w:firstLine="210" w:firstLineChars="100"/>
        <w:jc w:val="left"/>
      </w:pPr>
    </w:p>
    <w:p>
      <w:pPr>
        <w:widowControl/>
        <w:jc w:val="left"/>
      </w:pPr>
      <w:r>
        <w:rPr>
          <w:rFonts w:hint="eastAsia"/>
        </w:rPr>
        <w:t>六、尚硅谷</w:t>
      </w:r>
      <w:r>
        <w:t>Android</w:t>
      </w:r>
      <w:r>
        <w:rPr>
          <w:rFonts w:hint="eastAsia"/>
        </w:rPr>
        <w:t>视频《多渠道打包》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"http://pan.baidu.com/s/1dEVpQyX" </w:instrText>
      </w:r>
      <w:r>
        <w:fldChar w:fldCharType="separate"/>
      </w:r>
      <w:r>
        <w:rPr>
          <w:rStyle w:val="9"/>
        </w:rPr>
        <w:t>http://pan.baidu.com/s/1dEVpQyX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ind w:firstLine="352" w:firstLineChars="146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Android</w:t>
      </w:r>
      <w:r>
        <w:rPr>
          <w:rFonts w:hint="eastAsia"/>
          <w:b/>
          <w:sz w:val="24"/>
          <w:szCs w:val="24"/>
          <w:highlight w:val="lightGray"/>
        </w:rPr>
        <w:t>项目实战</w:t>
      </w:r>
    </w:p>
    <w:p>
      <w:pPr>
        <w:widowControl/>
        <w:jc w:val="left"/>
      </w:pPr>
      <w:r>
        <w:rPr>
          <w:rFonts w:hint="eastAsia"/>
        </w:rPr>
        <w:t>一、</w:t>
      </w:r>
      <w:r>
        <w:t>Android</w:t>
      </w:r>
      <w:r>
        <w:rPr>
          <w:rFonts w:hint="eastAsia"/>
        </w:rPr>
        <w:t>项目实战</w:t>
      </w:r>
      <w:r>
        <w:t>—</w:t>
      </w:r>
      <w:r>
        <w:rPr>
          <w:rFonts w:hint="eastAsia"/>
        </w:rPr>
        <w:t>手机影音</w:t>
      </w:r>
    </w:p>
    <w:p>
      <w:pPr>
        <w:widowControl/>
        <w:tabs>
          <w:tab w:val="left" w:pos="3963"/>
        </w:tabs>
        <w:ind w:firstLine="420" w:firstLineChars="200"/>
        <w:jc w:val="left"/>
      </w:pPr>
      <w:r>
        <w:fldChar w:fldCharType="begin"/>
      </w:r>
      <w:r>
        <w:instrText xml:space="preserve"> HYPERLINK "http://pan.baidu.com/s/1i5wLMbN" </w:instrText>
      </w:r>
      <w:r>
        <w:fldChar w:fldCharType="separate"/>
      </w:r>
      <w:r>
        <w:rPr>
          <w:rStyle w:val="9"/>
        </w:rPr>
        <w:t>http://pan.baidu.com/s/1i5wLMbN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ind w:firstLine="630" w:firstLineChars="300"/>
        <w:jc w:val="left"/>
      </w:pPr>
      <w:r>
        <w:tab/>
      </w:r>
    </w:p>
    <w:p>
      <w:pPr>
        <w:widowControl/>
        <w:tabs>
          <w:tab w:val="left" w:pos="3963"/>
        </w:tabs>
        <w:jc w:val="left"/>
      </w:pPr>
      <w:r>
        <w:rPr>
          <w:rFonts w:hint="eastAsia"/>
        </w:rPr>
        <w:t>二、最新</w:t>
      </w:r>
      <w:r>
        <w:t>Android</w:t>
      </w:r>
      <w:r>
        <w:rPr>
          <w:rFonts w:hint="eastAsia"/>
        </w:rPr>
        <w:t>项目</w:t>
      </w:r>
      <w:r>
        <w:t>—</w:t>
      </w:r>
      <w:r>
        <w:rPr>
          <w:rFonts w:hint="eastAsia"/>
        </w:rPr>
        <w:t>硅谷新闻</w:t>
      </w:r>
    </w:p>
    <w:p>
      <w:pPr>
        <w:widowControl/>
        <w:tabs>
          <w:tab w:val="left" w:pos="3963"/>
        </w:tabs>
        <w:ind w:firstLine="420" w:firstLineChars="200"/>
        <w:jc w:val="left"/>
      </w:pPr>
      <w:r>
        <w:fldChar w:fldCharType="begin"/>
      </w:r>
      <w:r>
        <w:instrText xml:space="preserve"> HYPERLINK "https://pan.baidu.com/s/1nvASXvF" </w:instrText>
      </w:r>
      <w:r>
        <w:fldChar w:fldCharType="separate"/>
      </w:r>
      <w:r>
        <w:rPr>
          <w:rStyle w:val="9"/>
        </w:rPr>
        <w:t>https://pan.baidu.com/s/1nvASXvF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jc w:val="left"/>
      </w:pPr>
    </w:p>
    <w:p>
      <w:pPr>
        <w:widowControl/>
        <w:tabs>
          <w:tab w:val="left" w:pos="3963"/>
        </w:tabs>
        <w:jc w:val="left"/>
        <w:rPr>
          <w:szCs w:val="21"/>
        </w:rPr>
      </w:pPr>
      <w:r>
        <w:rPr>
          <w:rFonts w:hint="eastAsia"/>
          <w:szCs w:val="21"/>
        </w:rPr>
        <w:t>三、最新</w:t>
      </w:r>
      <w:r>
        <w:rPr>
          <w:szCs w:val="21"/>
        </w:rPr>
        <w:t>Android</w:t>
      </w:r>
      <w:r>
        <w:rPr>
          <w:rFonts w:hint="eastAsia"/>
          <w:szCs w:val="21"/>
        </w:rPr>
        <w:t>项目实战</w:t>
      </w:r>
      <w:r>
        <w:rPr>
          <w:szCs w:val="21"/>
        </w:rPr>
        <w:t>—</w:t>
      </w:r>
      <w:r>
        <w:rPr>
          <w:rFonts w:hint="eastAsia"/>
          <w:szCs w:val="21"/>
        </w:rPr>
        <w:t>硅谷社交</w:t>
      </w:r>
    </w:p>
    <w:p>
      <w:pPr>
        <w:widowControl/>
        <w:tabs>
          <w:tab w:val="left" w:pos="3963"/>
        </w:tabs>
        <w:ind w:firstLine="420" w:firstLineChars="200"/>
        <w:jc w:val="left"/>
      </w:pPr>
      <w:r>
        <w:fldChar w:fldCharType="begin"/>
      </w:r>
      <w:r>
        <w:instrText xml:space="preserve"> HYPERLINK "https://pan.baidu.com/s/1dFyXZxR" </w:instrText>
      </w:r>
      <w:r>
        <w:fldChar w:fldCharType="separate"/>
      </w:r>
      <w:r>
        <w:rPr>
          <w:rStyle w:val="9"/>
        </w:rPr>
        <w:t>https://pan.baidu.com/s/1dFyXZxR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ind w:firstLine="723" w:firstLineChars="300"/>
        <w:jc w:val="left"/>
        <w:rPr>
          <w:b/>
          <w:sz w:val="24"/>
          <w:szCs w:val="24"/>
          <w:highlight w:val="yellow"/>
        </w:rPr>
      </w:pPr>
    </w:p>
    <w:p>
      <w:pPr>
        <w:widowControl/>
        <w:tabs>
          <w:tab w:val="left" w:pos="3963"/>
        </w:tabs>
        <w:jc w:val="left"/>
        <w:rPr>
          <w:szCs w:val="21"/>
        </w:rPr>
      </w:pPr>
      <w:r>
        <w:rPr>
          <w:rFonts w:hint="eastAsia"/>
          <w:szCs w:val="21"/>
        </w:rPr>
        <w:t>四、最新</w:t>
      </w:r>
      <w:r>
        <w:rPr>
          <w:szCs w:val="21"/>
        </w:rPr>
        <w:t>Android</w:t>
      </w:r>
      <w:r>
        <w:rPr>
          <w:rFonts w:hint="eastAsia"/>
          <w:szCs w:val="21"/>
        </w:rPr>
        <w:t>项目</w:t>
      </w:r>
      <w:r>
        <w:rPr>
          <w:szCs w:val="21"/>
        </w:rPr>
        <w:t>—</w:t>
      </w:r>
      <w:r>
        <w:rPr>
          <w:rFonts w:hint="eastAsia"/>
          <w:szCs w:val="21"/>
        </w:rPr>
        <w:t>硅谷商城</w:t>
      </w:r>
      <w:r>
        <w:rPr>
          <w:szCs w:val="21"/>
        </w:rPr>
        <w:t>[</w:t>
      </w:r>
      <w:r>
        <w:rPr>
          <w:rFonts w:hint="eastAsia"/>
          <w:szCs w:val="21"/>
        </w:rPr>
        <w:t>新</w:t>
      </w:r>
      <w:r>
        <w:rPr>
          <w:szCs w:val="21"/>
        </w:rPr>
        <w:t>]</w:t>
      </w:r>
    </w:p>
    <w:p>
      <w:pPr>
        <w:ind w:firstLine="411" w:firstLineChars="196"/>
      </w:pPr>
      <w:r>
        <w:fldChar w:fldCharType="begin"/>
      </w:r>
      <w:r>
        <w:instrText xml:space="preserve"> HYPERLINK "http://pan.baidu.com/s/1o8MyptC" </w:instrText>
      </w:r>
      <w:r>
        <w:fldChar w:fldCharType="separate"/>
      </w:r>
      <w:r>
        <w:rPr>
          <w:rStyle w:val="9"/>
        </w:rPr>
        <w:t>http://pan.baidu.com/s/1o8MyptC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jc w:val="left"/>
        <w:rPr>
          <w:szCs w:val="21"/>
          <w:highlight w:val="red"/>
        </w:rPr>
      </w:pPr>
    </w:p>
    <w:p>
      <w:pPr>
        <w:widowControl/>
        <w:tabs>
          <w:tab w:val="left" w:pos="3963"/>
        </w:tabs>
        <w:jc w:val="left"/>
        <w:rPr>
          <w:szCs w:val="21"/>
        </w:rPr>
      </w:pPr>
      <w:r>
        <w:rPr>
          <w:rFonts w:hint="eastAsia"/>
          <w:szCs w:val="21"/>
        </w:rPr>
        <w:t>五、最新</w:t>
      </w:r>
      <w:r>
        <w:rPr>
          <w:szCs w:val="21"/>
        </w:rPr>
        <w:t>Android</w:t>
      </w:r>
      <w:r>
        <w:rPr>
          <w:rFonts w:hint="eastAsia"/>
          <w:szCs w:val="21"/>
        </w:rPr>
        <w:t>项目</w:t>
      </w:r>
      <w:r>
        <w:rPr>
          <w:szCs w:val="21"/>
        </w:rPr>
        <w:t>—</w:t>
      </w:r>
      <w:r>
        <w:rPr>
          <w:rFonts w:hint="eastAsia"/>
          <w:szCs w:val="21"/>
        </w:rPr>
        <w:t>硅谷</w:t>
      </w:r>
      <w:r>
        <w:rPr>
          <w:szCs w:val="21"/>
        </w:rPr>
        <w:t>P2P</w:t>
      </w:r>
      <w:r>
        <w:rPr>
          <w:rFonts w:hint="eastAsia"/>
          <w:szCs w:val="21"/>
        </w:rPr>
        <w:t>金融</w:t>
      </w:r>
    </w:p>
    <w:p>
      <w:pPr>
        <w:widowControl/>
        <w:ind w:firstLine="420" w:firstLineChars="200"/>
        <w:jc w:val="left"/>
        <w:rPr>
          <w:rFonts w:hAnsi="宋体" w:cs="宋体"/>
          <w:szCs w:val="21"/>
        </w:rPr>
      </w:pPr>
      <w:r>
        <w:fldChar w:fldCharType="begin"/>
      </w:r>
      <w:r>
        <w:instrText xml:space="preserve"> HYPERLINK "https://pan.baidu.com/s/1nv7f02d" </w:instrText>
      </w:r>
      <w:r>
        <w:fldChar w:fldCharType="separate"/>
      </w:r>
      <w:r>
        <w:rPr>
          <w:rStyle w:val="9"/>
          <w:rFonts w:hAnsi="宋体" w:cs="宋体"/>
          <w:szCs w:val="21"/>
        </w:rPr>
        <w:t>https://pan.baidu.com/s/1nv7f02d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jc w:val="left"/>
        <w:rPr>
          <w:rFonts w:ascii="宋体" w:cs="宋体"/>
          <w:sz w:val="24"/>
          <w:szCs w:val="24"/>
        </w:rPr>
      </w:pPr>
    </w:p>
    <w:p>
      <w:pPr>
        <w:ind w:firstLine="352" w:firstLineChars="146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Android</w:t>
      </w:r>
      <w:r>
        <w:rPr>
          <w:rFonts w:hint="eastAsia"/>
          <w:b/>
          <w:sz w:val="24"/>
          <w:szCs w:val="24"/>
          <w:highlight w:val="lightGray"/>
        </w:rPr>
        <w:t>前沿技术</w:t>
      </w:r>
    </w:p>
    <w:p>
      <w:pPr>
        <w:widowControl/>
        <w:jc w:val="left"/>
      </w:pPr>
      <w:r>
        <w:rPr>
          <w:rFonts w:hint="eastAsia"/>
        </w:rPr>
        <w:t>一、</w:t>
      </w:r>
      <w:r>
        <w:t>Android_</w:t>
      </w:r>
      <w:r>
        <w:rPr>
          <w:rFonts w:hint="eastAsia"/>
        </w:rPr>
        <w:t>软件框架搭建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"https://pan.baidu.com/s/1hsFIYig" </w:instrText>
      </w:r>
      <w:r>
        <w:fldChar w:fldCharType="separate"/>
      </w:r>
      <w:r>
        <w:rPr>
          <w:rStyle w:val="9"/>
        </w:rPr>
        <w:t>https://pan.baidu.com/s/1hsFIYig</w:t>
      </w:r>
      <w:r>
        <w:rPr>
          <w:rStyle w:val="9"/>
        </w:rPr>
        <w:fldChar w:fldCharType="end"/>
      </w:r>
    </w:p>
    <w:p>
      <w:pPr>
        <w:widowControl/>
        <w:ind w:firstLine="315" w:firstLineChars="150"/>
        <w:jc w:val="left"/>
      </w:pPr>
    </w:p>
    <w:p>
      <w:pPr>
        <w:widowControl/>
        <w:jc w:val="left"/>
      </w:pPr>
      <w:r>
        <w:rPr>
          <w:rFonts w:hint="eastAsia"/>
        </w:rPr>
        <w:t>二、</w:t>
      </w:r>
      <w:r>
        <w:t>Android_OKHttp</w:t>
      </w:r>
      <w:r>
        <w:rPr>
          <w:rFonts w:hint="eastAsia"/>
        </w:rPr>
        <w:t>使用方法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"https://pan.baidu.com/s/1c5McVW" </w:instrText>
      </w:r>
      <w:r>
        <w:fldChar w:fldCharType="separate"/>
      </w:r>
      <w:r>
        <w:rPr>
          <w:rStyle w:val="9"/>
        </w:rPr>
        <w:t>https://pan.baidu.com/s/1c5McVW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三、</w:t>
      </w:r>
      <w:r>
        <w:t>Android_JSON</w:t>
      </w:r>
      <w:r>
        <w:rPr>
          <w:rFonts w:hint="eastAsia"/>
        </w:rPr>
        <w:t>解析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"http://pan.baidu.com/s/1c23eePE" </w:instrText>
      </w:r>
      <w:r>
        <w:fldChar w:fldCharType="separate"/>
      </w:r>
      <w:r>
        <w:rPr>
          <w:rStyle w:val="9"/>
        </w:rPr>
        <w:t>http://pan.baidu.com/s/1c23eePE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四、</w:t>
      </w:r>
      <w:r>
        <w:t>Android_xUtils3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"https://pan.baidu.com/s/1nvGsExF" </w:instrText>
      </w:r>
      <w:r>
        <w:fldChar w:fldCharType="separate"/>
      </w:r>
      <w:r>
        <w:rPr>
          <w:rStyle w:val="9"/>
        </w:rPr>
        <w:t>https://pan.baidu.com/s/1nvGsExF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五、</w:t>
      </w:r>
      <w:r>
        <w:t>Android_Afinal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"http://pan.baidu.com/s/1c7lXH8" </w:instrText>
      </w:r>
      <w:r>
        <w:fldChar w:fldCharType="separate"/>
      </w:r>
      <w:r>
        <w:rPr>
          <w:rStyle w:val="9"/>
        </w:rPr>
        <w:t>http://pan.baidu.com/s/1c7lXH8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六、</w:t>
      </w:r>
      <w:r>
        <w:t>Android_Volley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"http://pan.baidu.com/s/1jIkBalg" </w:instrText>
      </w:r>
      <w:r>
        <w:fldChar w:fldCharType="separate"/>
      </w:r>
      <w:r>
        <w:rPr>
          <w:rStyle w:val="9"/>
        </w:rPr>
        <w:t>http://pan.baidu.com/s/1jIkBalg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七、</w:t>
      </w:r>
      <w:r>
        <w:t>Android_ButterKnife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"http://pan.baidu.com/s/1pKOgh9x" </w:instrText>
      </w:r>
      <w:r>
        <w:fldChar w:fldCharType="separate"/>
      </w:r>
      <w:r>
        <w:rPr>
          <w:rStyle w:val="9"/>
        </w:rPr>
        <w:t>http://pan.baidu.com/s/1pKOgh9x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八、</w:t>
      </w:r>
      <w:r>
        <w:t>Android_EventBus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"http://pan.baidu.com/s/1qXYTyA4" </w:instrText>
      </w:r>
      <w:r>
        <w:fldChar w:fldCharType="separate"/>
      </w:r>
      <w:r>
        <w:rPr>
          <w:rStyle w:val="9"/>
        </w:rPr>
        <w:t>http://pan.baidu.com/s/1qXYTyA4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九、</w:t>
      </w:r>
      <w:r>
        <w:t>Android_ImageLoader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"http://pan.baidu.com/s/1o7DsPmy" </w:instrText>
      </w:r>
      <w:r>
        <w:fldChar w:fldCharType="separate"/>
      </w:r>
      <w:r>
        <w:rPr>
          <w:rStyle w:val="9"/>
        </w:rPr>
        <w:t>http://pan.baidu.com/s/1o7DsPmy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十、</w:t>
      </w:r>
      <w:r>
        <w:t>Android_Picasso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"http://pan.baidu.com/s/1c1JITo8" </w:instrText>
      </w:r>
      <w:r>
        <w:fldChar w:fldCharType="separate"/>
      </w:r>
      <w:r>
        <w:rPr>
          <w:rStyle w:val="9"/>
        </w:rPr>
        <w:t>http://pan.baidu.com/s/1c1JITo8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  <w:rPr>
          <w:rFonts w:ascii="宋体"/>
        </w:rPr>
      </w:pPr>
      <w:r>
        <w:rPr>
          <w:rFonts w:hint="eastAsia" w:ascii="宋体" w:hAnsi="宋体"/>
        </w:rPr>
        <w:t>十一、</w:t>
      </w:r>
      <w:r>
        <w:t>Android_</w:t>
      </w:r>
      <w:r>
        <w:rPr>
          <w:rFonts w:ascii="宋体" w:hAnsi="宋体"/>
        </w:rPr>
        <w:t>Glide</w:t>
      </w:r>
    </w:p>
    <w:p>
      <w:pPr>
        <w:widowControl/>
        <w:ind w:firstLine="630" w:firstLineChars="300"/>
        <w:jc w:val="left"/>
      </w:pPr>
      <w:r>
        <w:fldChar w:fldCharType="begin"/>
      </w:r>
      <w:r>
        <w:instrText xml:space="preserve"> HYPERLINK "http://pan.baidu.com/s/1hswlhu0" </w:instrText>
      </w:r>
      <w:r>
        <w:fldChar w:fldCharType="separate"/>
      </w:r>
      <w:r>
        <w:rPr>
          <w:rStyle w:val="9"/>
        </w:rPr>
        <w:t>http://pan.baidu.com/s/1hswlhu0</w:t>
      </w:r>
      <w:r>
        <w:rPr>
          <w:rStyle w:val="9"/>
        </w:rPr>
        <w:fldChar w:fldCharType="end"/>
      </w:r>
    </w:p>
    <w:p>
      <w:pPr>
        <w:widowControl/>
        <w:ind w:firstLine="105" w:firstLineChars="50"/>
        <w:jc w:val="left"/>
        <w:rPr>
          <w:rFonts w:ascii="宋体"/>
        </w:rPr>
      </w:pPr>
    </w:p>
    <w:p>
      <w:pPr>
        <w:widowControl/>
        <w:jc w:val="left"/>
        <w:rPr>
          <w:rFonts w:ascii="宋体"/>
        </w:rPr>
      </w:pPr>
      <w:r>
        <w:rPr>
          <w:rFonts w:hint="eastAsia" w:ascii="宋体" w:hAnsi="宋体"/>
        </w:rPr>
        <w:t>十二、</w:t>
      </w:r>
      <w:r>
        <w:t>Android_</w:t>
      </w:r>
      <w:r>
        <w:rPr>
          <w:rFonts w:ascii="宋体" w:hAnsi="宋体"/>
        </w:rPr>
        <w:t>Fresco</w:t>
      </w:r>
    </w:p>
    <w:p>
      <w:pPr>
        <w:widowControl/>
        <w:ind w:firstLine="630" w:firstLineChars="300"/>
        <w:jc w:val="left"/>
      </w:pPr>
      <w:r>
        <w:fldChar w:fldCharType="begin"/>
      </w:r>
      <w:r>
        <w:instrText xml:space="preserve"> HYPERLINK "http://pan.baidu.com/s/1qXHtwdA" </w:instrText>
      </w:r>
      <w:r>
        <w:fldChar w:fldCharType="separate"/>
      </w:r>
      <w:r>
        <w:rPr>
          <w:rStyle w:val="9"/>
        </w:rPr>
        <w:t>http://pan.baidu.com/s/1qXHtwdA</w:t>
      </w:r>
      <w:r>
        <w:rPr>
          <w:rStyle w:val="9"/>
        </w:rPr>
        <w:fldChar w:fldCharType="end"/>
      </w:r>
    </w:p>
    <w:p>
      <w:pPr>
        <w:widowControl/>
        <w:ind w:firstLine="525" w:firstLineChars="250"/>
        <w:jc w:val="left"/>
      </w:pPr>
    </w:p>
    <w:p>
      <w:pPr>
        <w:widowControl/>
        <w:jc w:val="left"/>
      </w:pPr>
      <w:r>
        <w:rPr>
          <w:rFonts w:hint="eastAsia"/>
        </w:rPr>
        <w:t>十三、</w:t>
      </w:r>
      <w:r>
        <w:t>Android_RecyclerView</w:t>
      </w:r>
    </w:p>
    <w:p>
      <w:pPr>
        <w:widowControl/>
        <w:ind w:firstLine="630" w:firstLineChars="300"/>
        <w:jc w:val="left"/>
      </w:pPr>
      <w:r>
        <w:fldChar w:fldCharType="begin"/>
      </w:r>
      <w:r>
        <w:instrText xml:space="preserve"> HYPERLINK "http://pan.baidu.com/s/1kVjTLJ5" </w:instrText>
      </w:r>
      <w:r>
        <w:fldChar w:fldCharType="separate"/>
      </w:r>
      <w:r>
        <w:rPr>
          <w:rStyle w:val="9"/>
        </w:rPr>
        <w:t>http://pan.baidu.com/s/1kVjTLJ5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ind w:firstLine="105" w:firstLineChars="50"/>
        <w:jc w:val="left"/>
      </w:pPr>
      <w:r>
        <w:rPr>
          <w:rFonts w:hint="eastAsia"/>
        </w:rPr>
        <w:t>十四、</w:t>
      </w:r>
      <w:r>
        <w:t>Android_Pulltorefresh</w:t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"http://pan.baidu.com/s/1c20xVm4" </w:instrText>
      </w:r>
      <w:r>
        <w:fldChar w:fldCharType="separate"/>
      </w:r>
      <w:r>
        <w:rPr>
          <w:rStyle w:val="9"/>
        </w:rPr>
        <w:t>http://pan.baidu.com/s/1c20xVm4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十五、</w:t>
      </w:r>
      <w:r>
        <w:t xml:space="preserve"> Android_UniversalVideoView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"http://pan.baidu.com/s/1mhEK9EK" </w:instrText>
      </w:r>
      <w:r>
        <w:fldChar w:fldCharType="separate"/>
      </w:r>
      <w:r>
        <w:rPr>
          <w:rStyle w:val="9"/>
        </w:rPr>
        <w:t>http://pan.baidu.com/s/1mhEK9EK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十六、</w:t>
      </w:r>
      <w:r>
        <w:t xml:space="preserve"> Android_</w:t>
      </w:r>
      <w:r>
        <w:fldChar w:fldCharType="begin"/>
      </w:r>
      <w:r>
        <w:instrText xml:space="preserve"> HYPERLINK "http://www.atguigu.com/download.shtml" \l "JieCaoVideoPlayer" </w:instrText>
      </w:r>
      <w:r>
        <w:fldChar w:fldCharType="separate"/>
      </w:r>
      <w:r>
        <w:t>JieCaoVideoPlayer</w:t>
      </w:r>
      <w:r>
        <w:fldChar w:fldCharType="end"/>
      </w:r>
      <w:r>
        <w:t xml:space="preserve"> </w:t>
      </w:r>
    </w:p>
    <w:p>
      <w:pPr>
        <w:widowControl/>
        <w:ind w:firstLine="405"/>
        <w:jc w:val="left"/>
      </w:pPr>
      <w:r>
        <w:t xml:space="preserve">   </w:t>
      </w:r>
      <w:r>
        <w:fldChar w:fldCharType="begin"/>
      </w:r>
      <w:r>
        <w:instrText xml:space="preserve"> HYPERLINK "https://pan.baidu.com/s/1geZZ1Ov" </w:instrText>
      </w:r>
      <w:r>
        <w:fldChar w:fldCharType="separate"/>
      </w:r>
      <w:r>
        <w:rPr>
          <w:rStyle w:val="9"/>
        </w:rPr>
        <w:t>https://pan.baidu.com/s/1geZZ1Ov</w:t>
      </w:r>
      <w:r>
        <w:rPr>
          <w:rStyle w:val="9"/>
        </w:rPr>
        <w:fldChar w:fldCharType="end"/>
      </w:r>
    </w:p>
    <w:p>
      <w:pPr>
        <w:widowControl/>
        <w:ind w:firstLine="405"/>
        <w:jc w:val="left"/>
      </w:pPr>
    </w:p>
    <w:p>
      <w:pPr>
        <w:widowControl/>
        <w:jc w:val="left"/>
      </w:pPr>
      <w:r>
        <w:rPr>
          <w:rFonts w:hint="eastAsia"/>
        </w:rPr>
        <w:t>十七、</w:t>
      </w:r>
      <w:r>
        <w:t xml:space="preserve"> Android_</w:t>
      </w:r>
      <w:r>
        <w:fldChar w:fldCharType="begin"/>
      </w:r>
      <w:r>
        <w:instrText xml:space="preserve"> HYPERLINK "http://www.atguigu.com/download.shtml" \l "Banner" </w:instrText>
      </w:r>
      <w:r>
        <w:fldChar w:fldCharType="separate"/>
      </w:r>
      <w:r>
        <w:t>Banner</w:t>
      </w:r>
      <w: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"https://pan.baidu.com/s/1nv2jpDB" </w:instrText>
      </w:r>
      <w:r>
        <w:fldChar w:fldCharType="separate"/>
      </w:r>
      <w:r>
        <w:rPr>
          <w:rStyle w:val="9"/>
        </w:rPr>
        <w:t>https://pan.baidu.com/s/1nv2jpDB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十八、</w:t>
      </w:r>
      <w:r>
        <w:fldChar w:fldCharType="begin"/>
      </w:r>
      <w:r>
        <w:instrText xml:space="preserve"> HYPERLINK "http://www.atguigu.com/download.shtml" \l "CountdownView" </w:instrText>
      </w:r>
      <w:r>
        <w:fldChar w:fldCharType="separate"/>
      </w:r>
      <w:r>
        <w:t>CountdownView</w:t>
      </w:r>
      <w:r>
        <w:rPr>
          <w:rFonts w:hint="eastAsia"/>
        </w:rPr>
        <w:t>秒杀</w:t>
      </w:r>
      <w:r>
        <w:rPr>
          <w:rFonts w:hint="eastAsia"/>
        </w:rP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"https://pan.baidu.com/s/1nvAWFMT" </w:instrText>
      </w:r>
      <w:r>
        <w:fldChar w:fldCharType="separate"/>
      </w:r>
      <w:r>
        <w:rPr>
          <w:rStyle w:val="9"/>
        </w:rPr>
        <w:t>https://pan.baidu.com/s/1nvAWFMT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十九、</w:t>
      </w:r>
      <w:r>
        <w:fldChar w:fldCharType="begin"/>
      </w:r>
      <w:r>
        <w:instrText xml:space="preserve"> HYPERLINK "http://www.atguigu.com/download.shtml" \l "OpenDanmaku" </w:instrText>
      </w:r>
      <w:r>
        <w:fldChar w:fldCharType="separate"/>
      </w:r>
      <w:r>
        <w:t>OpenDanmaku</w:t>
      </w:r>
      <w:r>
        <w:rPr>
          <w:rFonts w:hint="eastAsia"/>
        </w:rPr>
        <w:t>弹幕</w:t>
      </w:r>
      <w:r>
        <w:rPr>
          <w:rFonts w:hint="eastAsia"/>
        </w:rP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"https://pan.baidu.com/s/1eS2x2Hc" </w:instrText>
      </w:r>
      <w:r>
        <w:fldChar w:fldCharType="separate"/>
      </w:r>
      <w:r>
        <w:rPr>
          <w:rStyle w:val="9"/>
        </w:rPr>
        <w:t>https://pan.baidu.com/s/1eS2x2Hc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二十、</w:t>
      </w:r>
      <w:r>
        <w:fldChar w:fldCharType="begin"/>
      </w:r>
      <w:r>
        <w:instrText xml:space="preserve"> HYPERLINK "http://www.atguigu.com/download.shtml" \l "TabLayout" </w:instrText>
      </w:r>
      <w:r>
        <w:fldChar w:fldCharType="separate"/>
      </w:r>
      <w:r>
        <w:t>TabLayout&amp;ViewPager </w:t>
      </w:r>
      <w: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"https://pan.baidu.com/s/1mhCKJag#list/path=%2F" </w:instrText>
      </w:r>
      <w:r>
        <w:fldChar w:fldCharType="separate"/>
      </w:r>
      <w:r>
        <w:rPr>
          <w:rStyle w:val="9"/>
        </w:rPr>
        <w:t>https://pan.baidu.com/s/1mhCKJag#list/path=%2F</w:t>
      </w:r>
      <w:r>
        <w:rPr>
          <w:rStyle w:val="9"/>
        </w:rPr>
        <w:fldChar w:fldCharType="end"/>
      </w:r>
    </w:p>
    <w:p>
      <w:pPr>
        <w:widowControl/>
        <w:ind w:firstLine="405"/>
        <w:jc w:val="left"/>
      </w:pPr>
    </w:p>
    <w:p>
      <w:pPr>
        <w:rPr>
          <w:rFonts w:ascii="宋体" w:cs="宋体"/>
          <w:szCs w:val="21"/>
        </w:rPr>
      </w:pPr>
    </w:p>
    <w:p>
      <w:pPr>
        <w:rPr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  <w:highlight w:val="yellow"/>
        </w:rPr>
        <w:t>【全套</w:t>
      </w:r>
      <w:r>
        <w:rPr>
          <w:b/>
          <w:bCs/>
          <w:szCs w:val="21"/>
          <w:highlight w:val="yellow"/>
        </w:rPr>
        <w:t>H5</w:t>
      </w:r>
      <w:r>
        <w:rPr>
          <w:rFonts w:hint="eastAsia"/>
          <w:b/>
          <w:bCs/>
          <w:szCs w:val="21"/>
          <w:highlight w:val="yellow"/>
        </w:rPr>
        <w:t>前端教程</w:t>
      </w:r>
      <w:r>
        <w:rPr>
          <w:b/>
          <w:bCs/>
          <w:szCs w:val="21"/>
          <w:highlight w:val="yellow"/>
        </w:rPr>
        <w:t>--</w:t>
      </w:r>
      <w:r>
        <w:rPr>
          <w:rFonts w:hint="eastAsia"/>
          <w:b/>
          <w:bCs/>
          <w:szCs w:val="21"/>
          <w:highlight w:val="yellow"/>
        </w:rPr>
        <w:t>打包下载地址】</w:t>
      </w:r>
    </w:p>
    <w:p>
      <w:pPr>
        <w:rPr>
          <w:b/>
          <w:sz w:val="24"/>
          <w:szCs w:val="24"/>
          <w:highlight w:val="yellow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>
        <w:rPr>
          <w:sz w:val="24"/>
          <w:szCs w:val="24"/>
        </w:rPr>
        <w:t xml:space="preserve">HTML &amp; CSS </w:t>
      </w:r>
      <w:r>
        <w:rPr>
          <w:rFonts w:hint="eastAsia"/>
          <w:sz w:val="24"/>
          <w:szCs w:val="24"/>
        </w:rPr>
        <w:t>核心教程：（</w:t>
      </w:r>
      <w:r>
        <w:rPr>
          <w:sz w:val="24"/>
          <w:szCs w:val="24"/>
        </w:rPr>
        <w:t>103</w:t>
      </w:r>
      <w:r>
        <w:rPr>
          <w:rFonts w:hint="eastAsia"/>
          <w:sz w:val="24"/>
          <w:szCs w:val="24"/>
        </w:rPr>
        <w:t>集实战教学，从入门到精通）</w:t>
      </w:r>
    </w:p>
    <w:p>
      <w:pPr>
        <w:rPr>
          <w:rFonts w:ascii="宋体" w:cs="宋体"/>
          <w:szCs w:val="21"/>
        </w:rPr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hAnsi="宋体" w:cs="宋体"/>
          <w:szCs w:val="21"/>
        </w:rPr>
        <w:t xml:space="preserve"> </w:t>
      </w:r>
      <w:r>
        <w:fldChar w:fldCharType="begin"/>
      </w:r>
      <w:r>
        <w:instrText xml:space="preserve"> HYPERLINK "http://pan.baidu.com/s/1pLwKZN1"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http://pan.baidu.com/s/1pLwKZN1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rPr>
          <w:rFonts w:hAnsi="宋体" w:cs="宋体"/>
          <w:szCs w:val="21"/>
        </w:rPr>
      </w:pPr>
    </w:p>
    <w:p>
      <w:r>
        <w:rPr>
          <w:rFonts w:hint="eastAsia"/>
        </w:rPr>
        <w:t>二、尚硅谷</w:t>
      </w:r>
      <w:r>
        <w:t>JavaScript</w:t>
      </w:r>
      <w:r>
        <w:rPr>
          <w:rFonts w:hint="eastAsia"/>
        </w:rPr>
        <w:t>视频（</w:t>
      </w:r>
      <w:r>
        <w:t>140</w:t>
      </w:r>
      <w:r>
        <w:rPr>
          <w:rFonts w:hint="eastAsia"/>
        </w:rPr>
        <w:t>集实战教学，从入门到精通）</w:t>
      </w:r>
    </w:p>
    <w:p>
      <w:pPr>
        <w:ind w:firstLine="630" w:firstLineChars="300"/>
        <w:rPr>
          <w:rFonts w:hAnsi="宋体" w:cs="宋体"/>
          <w:szCs w:val="21"/>
        </w:rPr>
      </w:pPr>
      <w:r>
        <w:fldChar w:fldCharType="begin"/>
      </w:r>
      <w:r>
        <w:instrText xml:space="preserve"> HYPERLINK "https://pan.baidu.com/s/1gfh9q8r" </w:instrText>
      </w:r>
      <w:r>
        <w:fldChar w:fldCharType="separate"/>
      </w:r>
      <w:r>
        <w:rPr>
          <w:rStyle w:val="9"/>
          <w:rFonts w:hAnsi="宋体" w:cs="宋体"/>
          <w:szCs w:val="21"/>
        </w:rPr>
        <w:t>https://pan.baidu.com/s/1gfh9q8r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rPr>
          <w:rFonts w:ascii="宋体" w:cs="宋体"/>
          <w:sz w:val="24"/>
          <w:szCs w:val="24"/>
        </w:rPr>
      </w:pPr>
    </w:p>
    <w:p>
      <w:pPr>
        <w:numPr>
          <w:ilvl w:val="0"/>
          <w:numId w:val="5"/>
        </w:numPr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尚硅谷</w:t>
      </w:r>
      <w:r>
        <w:rPr>
          <w:sz w:val="24"/>
          <w:szCs w:val="24"/>
          <w:highlight w:val="none"/>
        </w:rPr>
        <w:t>JavaScript</w:t>
      </w:r>
      <w:r>
        <w:rPr>
          <w:rFonts w:hint="eastAsia"/>
          <w:sz w:val="24"/>
          <w:szCs w:val="24"/>
          <w:highlight w:val="none"/>
        </w:rPr>
        <w:t>高级视频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"https://pan.baidu.com/s/1cLhs0u"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/>
          <w:sz w:val="21"/>
          <w:szCs w:val="21"/>
          <w:lang w:val="en-US" w:eastAsia="zh-CN"/>
        </w:rPr>
        <w:t>https://pan.baidu.com/s/1cLhs0u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尚硅谷</w:t>
      </w:r>
      <w:r>
        <w:rPr>
          <w:sz w:val="24"/>
          <w:szCs w:val="24"/>
          <w:highlight w:val="none"/>
        </w:rPr>
        <w:t>jQuery</w:t>
      </w:r>
      <w:r>
        <w:rPr>
          <w:rFonts w:hint="eastAsia"/>
          <w:sz w:val="24"/>
          <w:szCs w:val="24"/>
          <w:highlight w:val="none"/>
        </w:rPr>
        <w:t>视频</w:t>
      </w:r>
    </w:p>
    <w:p>
      <w:pPr>
        <w:ind w:firstLine="420" w:firstLineChars="200"/>
        <w:rPr>
          <w:rFonts w:hint="eastAsia" w:hAnsi="宋体" w:cs="宋体"/>
          <w:szCs w:val="21"/>
        </w:rPr>
      </w:pPr>
      <w:r>
        <w:rPr>
          <w:rFonts w:hint="eastAsia" w:hAnsi="宋体" w:cs="宋体"/>
          <w:szCs w:val="21"/>
        </w:rPr>
        <w:fldChar w:fldCharType="begin"/>
      </w:r>
      <w:r>
        <w:rPr>
          <w:rFonts w:hint="eastAsia" w:hAnsi="宋体" w:cs="宋体"/>
          <w:szCs w:val="21"/>
        </w:rPr>
        <w:instrText xml:space="preserve"> HYPERLINK "https://pan.baidu.com/s/1i5Gjxlj" </w:instrText>
      </w:r>
      <w:r>
        <w:rPr>
          <w:rFonts w:hint="eastAsia" w:hAnsi="宋体" w:cs="宋体"/>
          <w:szCs w:val="21"/>
        </w:rPr>
        <w:fldChar w:fldCharType="separate"/>
      </w:r>
      <w:r>
        <w:rPr>
          <w:rStyle w:val="9"/>
          <w:rFonts w:hint="eastAsia" w:hAnsi="宋体" w:cs="宋体"/>
          <w:szCs w:val="21"/>
        </w:rPr>
        <w:t>https://pan.baidu.com/s/1i5Gjxlj</w:t>
      </w:r>
      <w:r>
        <w:rPr>
          <w:rFonts w:hint="eastAsia" w:hAnsi="宋体" w:cs="宋体"/>
          <w:szCs w:val="21"/>
        </w:rPr>
        <w:fldChar w:fldCharType="end"/>
      </w:r>
    </w:p>
    <w:p>
      <w:pPr>
        <w:ind w:firstLine="420" w:firstLineChars="200"/>
        <w:rPr>
          <w:rFonts w:hint="eastAsia" w:hAnsi="宋体" w:cs="宋体"/>
          <w:szCs w:val="21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最新尚硅谷NodeJS 视频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"https://pan.baidu.com/s/1cnr0Cm"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https://pan.baidu.com/s/1cnr0Cm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sqku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 xml:space="preserve">最新尚硅谷MongoDB 视频 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"https://pan.baidu.com/s/1mirGFyw"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https://pan.baidu.com/s/1mirGFyw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nwe1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最新尚硅谷Zepto 视频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"https://pan.baidu.com/s/1o7PSymu"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https://pan.baidu.com/s/1o7PSymu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e86p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最新尚硅谷AngularJS 视频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"https://pan.baidu.com/s/1o85jOVK"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https://pan.baidu.com/s/1o85jOVK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7vi2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最新尚硅谷ES5_6_7 视频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"https://pan.baidu.com/s/1i4Z5VNZ"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https://pan.baidu.com/s/1i4Z5VNZ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3fuy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最新尚硅谷JS模块化 视频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"https://pan.baidu.com/s/1skO0tJZ"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https://pan.baidu.com/s/1skO0tJZ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tekn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最新尚硅谷自动化构建工具 视频</w:t>
      </w:r>
    </w:p>
    <w:p>
      <w:pPr>
        <w:numPr>
          <w:ilvl w:val="0"/>
          <w:numId w:val="6"/>
        </w:numPr>
        <w:ind w:left="630" w:leftChars="0" w:firstLine="0" w:firstLineChars="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webpack  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"https://pan.baidu.com/s/1kUG5cLT"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https://pan.baidu.com/s/1kUG5cLT</w:t>
      </w:r>
      <w:r>
        <w:rPr>
          <w:rFonts w:hint="eastAsia" w:hAnsi="宋体" w:cs="宋体"/>
          <w:szCs w:val="21"/>
          <w:lang w:val="en-US" w:eastAsia="zh-CN"/>
        </w:rPr>
        <w:fldChar w:fldCharType="end"/>
      </w:r>
      <w:r>
        <w:rPr>
          <w:rFonts w:hint="eastAsia" w:hAnsi="宋体" w:cs="宋体"/>
          <w:szCs w:val="21"/>
          <w:lang w:val="en-US" w:eastAsia="zh-CN"/>
        </w:rPr>
        <w:t xml:space="preserve"> 密码: ru45</w:t>
      </w:r>
    </w:p>
    <w:p>
      <w:pPr>
        <w:numPr>
          <w:ilvl w:val="0"/>
          <w:numId w:val="6"/>
        </w:numPr>
        <w:ind w:left="630" w:leftChars="0" w:firstLine="0" w:firstLineChars="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Gulp     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"https://pan.baidu.com/s/1hsMqZkS"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https://pan.baidu.com/s/1hsMqZkS</w:t>
      </w:r>
      <w:r>
        <w:rPr>
          <w:rFonts w:hint="eastAsia" w:hAnsi="宋体" w:cs="宋体"/>
          <w:szCs w:val="21"/>
          <w:lang w:val="en-US" w:eastAsia="zh-CN"/>
        </w:rPr>
        <w:fldChar w:fldCharType="end"/>
      </w:r>
      <w:r>
        <w:rPr>
          <w:rFonts w:hint="eastAsia" w:hAnsi="宋体" w:cs="宋体"/>
          <w:szCs w:val="21"/>
          <w:lang w:val="en-US" w:eastAsia="zh-CN"/>
        </w:rPr>
        <w:t xml:space="preserve"> 密码: nprj </w:t>
      </w:r>
    </w:p>
    <w:p>
      <w:pPr>
        <w:numPr>
          <w:ilvl w:val="0"/>
          <w:numId w:val="6"/>
        </w:numPr>
        <w:ind w:left="630" w:leftChars="0" w:firstLine="0" w:firstLineChars="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Grunt    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"https://pan.baidu.com/s/1bGhxL0"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https://pan.baidu.com/s/1bGhxL0</w:t>
      </w:r>
      <w:r>
        <w:rPr>
          <w:rFonts w:hint="eastAsia" w:hAnsi="宋体" w:cs="宋体"/>
          <w:szCs w:val="21"/>
          <w:lang w:val="en-US" w:eastAsia="zh-CN"/>
        </w:rPr>
        <w:fldChar w:fldCharType="end"/>
      </w:r>
      <w:r>
        <w:rPr>
          <w:rFonts w:hint="eastAsia" w:hAnsi="宋体" w:cs="宋体"/>
          <w:szCs w:val="21"/>
          <w:lang w:val="en-US" w:eastAsia="zh-CN"/>
        </w:rPr>
        <w:t xml:space="preserve"> 密码: m7kq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color w:val="000000" w:themeColor="text1"/>
          <w:szCs w:val="21"/>
          <w:highlight w:val="red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cs="宋体"/>
          <w:color w:val="000000" w:themeColor="text1"/>
          <w:szCs w:val="21"/>
          <w:highlight w:val="red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最新尚硅谷React视频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"https://pan.baidu.com/s/1o8FZotO"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https://pan.baidu.com/s/1o8FZotO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20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ax96</w:t>
      </w:r>
    </w:p>
    <w:p>
      <w:pPr>
        <w:numPr>
          <w:ilvl w:val="0"/>
          <w:numId w:val="0"/>
        </w:numPr>
        <w:ind w:leftChars="0"/>
        <w:rPr>
          <w:rFonts w:hint="eastAsia" w:hAnsi="宋体" w:cs="宋体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Cs w:val="21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highlight w:val="yellow"/>
          <w:lang w:val="en-US" w:eastAsia="zh-CN"/>
        </w:rPr>
        <w:t>【40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Cs w:val="21"/>
          <w:highlight w:val="yellow"/>
          <w:lang w:val="en-US" w:eastAsia="zh-CN"/>
        </w:rPr>
        <w:t>季公开课教程-打包地址下载】</w:t>
      </w:r>
    </w:p>
    <w:p>
      <w:pPr>
        <w:rPr>
          <w:rFonts w:hint="eastAsia" w:hAnsi="宋体" w:cs="宋体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第1季：横扫Java基础核心技术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"https://pan.baidu.com/s/1cGZpyY"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https://pan.baidu.com/s/1cGZpyY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第2季：Java基础加强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"https://pan.baidu.com/s/1qXNcgpu"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https://pan.baidu.com/s/1qXNcgpu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第3季：数据库关键技术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"https://pan.baidu.com/s/1dEHsT0H"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https://pan.baidu.com/s/1dEHsT0H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特别季：光棍节，4晚搞定面向对象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"https://pan.baidu.com/s/1skTfGyp"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https://pan.baidu.com/s/1skTfGyp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第4季：Java就业面试攻略（含：简历模板、面试技巧)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"https://pan.baidu.com/s/1hsQWvVQ"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https://pan.baidu.com/s/1hsQWvVQ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第5季：JavaWeb书城实战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"https://pan.baidu.com/s/1dFOuFbb"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https://pan.baidu.com/s/1dFOuFbb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第6季：Android从入门到实战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"https://pan.baidu.com/s/1pL7LnUN"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https://pan.baidu.com/s/1pL7LnUN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第7季：锋利的JavaScript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"https://pan.baidu.com/s/1bKgJxW"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https://pan.baidu.com/s/1bKgJxW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第8季：从容面对Java基础笔试&amp;面试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"https://pan.baidu.com/s/1slVxKjN"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https://pan.baidu.com/s/1slVxKjN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附加课：最流行的JS框架_jQuery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"https://pan.baidu.com/s/1dEX7Ozv"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https://pan.baidu.com/s/1dEX7Ozv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第9季：Android实战_来电拦截专家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"https://pan.baidu.com/s/1cAnHam"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https://pan.baidu.com/s/1cAnHam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第10季：Java基础实战_战队组建管理系统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"https://pan.baidu.com/s/1o7TlL2a"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https://pan.baidu.com/s/1o7TlL2a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第11季：深入解析Ajax网页无刷新技术与项目实战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"https://pan.baidu.com/s/1hs7Z3cK"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https://pan.baidu.com/s/1hs7Z3cK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>第12季：30分钟打造Android万能播放器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"https://pan.baidu.com/s/1gfq0FS3"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https://pan.baidu.com/s/1gfq0FS3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第13季：Android高薪就业攻略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"https://pan.baidu.com/s/1jIEbd4a"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https://pan.baidu.com/s/1jIEbd4a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第14季：客户信息管理系统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"https://pan.baidu.com/s/1c2niZJE"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https://pan.baidu.com/s/1c2niZJE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辅导课：Android全套视频-学习指导&amp;答疑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"https://pan.baidu.com/s/1b9X0Sm"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https://pan.baidu.com/s/1b9X0Sm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第15季：Android Studio入门及使用技巧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"https://pan.baidu.com/s/1nv63xHZ"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https://pan.baidu.com/s/1nv63xHZ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第16季：玩转Android与H5互调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"https://pan.baidu.com/s/1dFo2PNF"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https://pan.baidu.com/s/1dFo2PNF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第17季：HTML5实战_天猫商城品牌墙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"https://pan.baidu.com/s/1hr4v8Pm"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https://pan.baidu.com/s/1hr4v8Pm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第18季：全栈开发_node服务端开发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"https://pan.baidu.com/s/1hrOEuuK"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https://pan.baidu.com/s/1hrOEuuK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第19季：实战：360度全景图片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"https://pan.baidu.com/s/1hsKkPJQ"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https://pan.baidu.com/s/1hsKkPJQ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第20季：HTML5特效实战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"https://pan.baidu.com/s/1kVBrpZp"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https://pan.baidu.com/s/1kVBrpZp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第21季：3小时玩转微信小程序入门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"https://pan.baidu.com/s/1dEBTmmt"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https://pan.baidu.com/s/1dEBTmmt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第22季：CSS3特效实战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"https://pan.baidu.com/s/1dESOjFr"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https://pan.baidu.com/s/1dESOjFr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第23季：轻松搞定毕业设计:论文写作+项目实战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"https://pan.baidu.com/s/1eS2DVjW"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https://pan.baidu.com/s/1eS2DVjW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第24季：Java8新特性全剖析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"https://pan.baidu.com/s/1boL0IMr"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https://pan.baidu.com/s/1boL0IMr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第25季：BAT前端面试揭秘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"https://pan.baidu.com/s/1i4WdO4t"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https://pan.baidu.com/s/1i4WdO4t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第26季：1小时带你走进大数据世界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"https://pan.baidu.com/s/1c4NYTC"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https://pan.baidu.com/s/1c4NYTC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第27季：大数据项目实战--仿天猫用户行为分析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"https://pan.baidu.com/s/1dEKGHQL"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https://pan.baidu.com/s/1dEKGHQL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第28季：如何做互联网时代的“出彩”Java工程师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"https://pan.baidu.com/s/1nvFqWHF"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https://pan.baidu.com/s/1nvFqWHF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第29季：下一个风口--Python与人工智能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"https://pan.baidu.com/s/1nuS7Qwp"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https://pan.baidu.com/s/1nuS7Qwp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第30季：1小时解密程序员的黑魔法Python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"https://pan.baidu.com/s/1kV9Voyj"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https://pan.baidu.com/s/1kV9Voyj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第31季：1小时参悟Java8面向对象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"https://pan.baidu.com/s/1hsAHvbI"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https://pan.baidu.com/s/1hsAHvbI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第32季：更好的Java IDE之争：IDEA挑战Eclipse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"https://pan.baidu.com/s/1c2LEPJ6"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https://pan.baidu.com/s/1c2LEPJ6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第33季：Python学员作品之《雷电战机》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"https://pan.baidu.com/s/1o7Ha6eA"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https://pan.baidu.com/s/1o7Ha6eA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第34季：HTML5实战之Canvas刮刮卡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"https://pan.baidu.com/s/1ge7Lw9l"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https://pan.baidu.com/s/1ge7Lw9l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第35季：强大的R语言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"https://pan.baidu.com/s/1gfENmeR"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https://pan.baidu.com/s/1gfENmeR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>第36季：毕业的三岔口</w:t>
      </w:r>
    </w:p>
    <w:p>
      <w:pPr>
        <w:ind w:firstLine="210" w:firstLineChars="100"/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"https://pan.baidu.com/s/1o8qmSlk"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https://pan.baidu.com/s/1o8qmSlk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>第37季：模块化打包神器：pack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"http://pan.baidu.com/s/1nvxHvnz"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http://pan.baidu.com/s/1nvxHvnz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>第38季：快速入门JVM</w:t>
      </w:r>
    </w:p>
    <w:p>
      <w:pPr>
        <w:jc w:val="left"/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"http://pan.baidu.com/s/1pKHalAz"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http://pan.baidu.com/s/1pKHalAz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jc w:val="left"/>
        <w:rPr>
          <w:rFonts w:hint="eastAsia" w:hAnsi="宋体" w:cs="宋体" w:asciiTheme="minorAscii"/>
          <w:szCs w:val="21"/>
          <w:lang w:val="en-US" w:eastAsia="zh-CN"/>
        </w:rPr>
      </w:pPr>
    </w:p>
    <w:p>
      <w:pPr>
        <w:jc w:val="left"/>
        <w:rPr>
          <w:rFonts w:hint="eastAsia" w:hAnsi="宋体" w:cs="宋体" w:asciiTheme="minorAscii"/>
          <w:b w:val="0"/>
          <w:bCs w:val="0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>第39季：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</w:rPr>
        <w:t>抛开噱头，看大数据与人工智能</w:t>
      </w:r>
    </w:p>
    <w:p>
      <w:pPr>
        <w:jc w:val="left"/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"https://pan.baidu.com/s/1c20dj1m"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https://pan.baidu.com/s/1c20dj1m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jc w:val="left"/>
        <w:rPr>
          <w:rFonts w:hint="eastAsia" w:hAnsi="宋体" w:cs="宋体" w:asciiTheme="minorAscii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hAnsi="宋体" w:cs="宋体" w:asciiTheme="minorAscii"/>
          <w:szCs w:val="21"/>
          <w:lang w:val="en-US" w:eastAsia="zh-CN"/>
        </w:rPr>
        <w:t>第40季：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</w:rPr>
        <w:t>Java8&amp;9就业面试攻略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instrText xml:space="preserve"> HYPERLINK "https://pan.baidu.com/s/1nv45pZr" </w:instrTex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>https://pan.baidu.com/s/1nv45pZr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  <w:lang w:eastAsia="zh-CN"/>
        </w:rPr>
      </w:pPr>
      <w: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  <w:lang w:eastAsia="zh-CN"/>
        </w:rPr>
        <w:t>【</w:t>
      </w:r>
      <w: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</w:rPr>
        <w:t>开发工具、技术文档、</w:t>
      </w:r>
      <w:r>
        <w:rPr>
          <w:rStyle w:val="7"/>
          <w:rFonts w:ascii="Verdana" w:hAnsi="Verdana"/>
          <w:b w:val="0"/>
          <w:szCs w:val="21"/>
          <w:highlight w:val="yellow"/>
          <w:shd w:val="clear" w:color="auto" w:fill="FFFFFF"/>
        </w:rPr>
        <w:t>jar</w:t>
      </w:r>
      <w: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</w:rPr>
        <w:t>包资料</w:t>
      </w:r>
      <w: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  <w:lang w:eastAsia="zh-CN"/>
        </w:rPr>
        <w:t>】：</w:t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Java：</w:t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java基础文档：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"https://pan.baidu.com/s/1o8A5kKy"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https://pan.baidu.com/s/1o8A5kKy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JavaWeb技术文档：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"https://pan.baidu.com/s/1c1KcMNu"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https://pan.baidu.com/s/1c1KcMNu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javaee技术文档：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"https://pan.baidu.com/s/1dFwAuNR"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https://pan.baidu.com/s/1dFwAuNR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教学课件：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"https://pan.baidu.com/s/1c2tUAHU"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https://pan.baidu.com/s/1c2tUAHU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就业相关：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"https://pan.baidu.com/s/1slv5Yrz"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https://pan.baidu.com/s/1slv5Yrz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Java开发工具：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"http://www.atguigu.com/opensource.shtml"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http://www.atguigu.com/opensource.shtml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</w:t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Jar: 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"https://pan.baidu.com/s/1jIKMHcM"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https://pan.baidu.com/s/1jIKMHcM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Android：</w:t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Android内部讲课文档：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"https://pan.baidu.com/s/1bpnkZCV"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https://pan.baidu.com/s/1bpnkZCV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Android技术文档：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"https://pan.baidu.com/s/1o78TbUM"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https://pan.baidu.com/s/1o78TbUM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Android使用工具：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"https://pan.baidu.com/s/1skZRoLZ"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https://pan.baidu.com/s/1skZRoLZ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</w:t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Android框架包清单：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"https://pan.baidu.com/s/1skLEly9"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https://pan.baidu.com/s/1skLEly9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前端H5：</w:t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开发工具：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"https://pan.baidu.com/s/1jH8vplG"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https://pan.baidu.com/s/1jH8vplG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技术文档：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"https://pan.baidu.com/s/1mhZv3q4"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https://pan.baidu.com/s/1mhZv3q4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框架包： 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"https://pan.baidu.com/s/1nvBThmp"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https://pan.baidu.com/s/1nvBThmp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Jar：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"https://pan.baidu.com/s/1pKY9yAZ"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https://pan.baidu.com/s/1pKY9yAZ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2C2D"/>
    <w:multiLevelType w:val="multilevel"/>
    <w:tmpl w:val="0F862C2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28A138B"/>
    <w:multiLevelType w:val="multilevel"/>
    <w:tmpl w:val="328A138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612536D"/>
    <w:multiLevelType w:val="multilevel"/>
    <w:tmpl w:val="4612536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8E6EF66"/>
    <w:multiLevelType w:val="singleLevel"/>
    <w:tmpl w:val="58E6EF66"/>
    <w:lvl w:ilvl="0" w:tentative="0">
      <w:start w:val="14"/>
      <w:numFmt w:val="chineseCounting"/>
      <w:suff w:val="space"/>
      <w:lvlText w:val="%1、"/>
      <w:lvlJc w:val="left"/>
      <w:rPr>
        <w:rFonts w:cs="Times New Roman"/>
      </w:rPr>
    </w:lvl>
  </w:abstractNum>
  <w:abstractNum w:abstractNumId="4">
    <w:nsid w:val="59890EB2"/>
    <w:multiLevelType w:val="singleLevel"/>
    <w:tmpl w:val="59890EB2"/>
    <w:lvl w:ilvl="0" w:tentative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5">
    <w:nsid w:val="5A4C47D1"/>
    <w:multiLevelType w:val="singleLevel"/>
    <w:tmpl w:val="5A4C47D1"/>
    <w:lvl w:ilvl="0" w:tentative="0">
      <w:start w:val="1"/>
      <w:numFmt w:val="decimal"/>
      <w:suff w:val="nothing"/>
      <w:lvlText w:val="（%1）"/>
      <w:lvlJc w:val="left"/>
      <w:pPr>
        <w:ind w:left="63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1FB"/>
    <w:rsid w:val="00002826"/>
    <w:rsid w:val="00002DAF"/>
    <w:rsid w:val="00013802"/>
    <w:rsid w:val="00013C42"/>
    <w:rsid w:val="000149BA"/>
    <w:rsid w:val="00026CC5"/>
    <w:rsid w:val="00031063"/>
    <w:rsid w:val="00031465"/>
    <w:rsid w:val="00033324"/>
    <w:rsid w:val="00033CE4"/>
    <w:rsid w:val="000434E5"/>
    <w:rsid w:val="000445E6"/>
    <w:rsid w:val="0004476C"/>
    <w:rsid w:val="00046E8C"/>
    <w:rsid w:val="0005140E"/>
    <w:rsid w:val="00053052"/>
    <w:rsid w:val="00054C74"/>
    <w:rsid w:val="000617CC"/>
    <w:rsid w:val="0006681B"/>
    <w:rsid w:val="000675E4"/>
    <w:rsid w:val="00070B66"/>
    <w:rsid w:val="00071C3E"/>
    <w:rsid w:val="00073BC7"/>
    <w:rsid w:val="00073FEE"/>
    <w:rsid w:val="0007511C"/>
    <w:rsid w:val="00081206"/>
    <w:rsid w:val="0008160B"/>
    <w:rsid w:val="000924E9"/>
    <w:rsid w:val="000B092C"/>
    <w:rsid w:val="000B44FB"/>
    <w:rsid w:val="000C14D9"/>
    <w:rsid w:val="000C1946"/>
    <w:rsid w:val="000C36AD"/>
    <w:rsid w:val="000C3FBA"/>
    <w:rsid w:val="000C4427"/>
    <w:rsid w:val="000D1116"/>
    <w:rsid w:val="000D1438"/>
    <w:rsid w:val="000D5575"/>
    <w:rsid w:val="000D6377"/>
    <w:rsid w:val="000D65EE"/>
    <w:rsid w:val="000D70A3"/>
    <w:rsid w:val="000D7529"/>
    <w:rsid w:val="000D7E9E"/>
    <w:rsid w:val="000E0213"/>
    <w:rsid w:val="000F193B"/>
    <w:rsid w:val="000F4AFC"/>
    <w:rsid w:val="000F631D"/>
    <w:rsid w:val="001011C8"/>
    <w:rsid w:val="00112489"/>
    <w:rsid w:val="00121F9A"/>
    <w:rsid w:val="00135420"/>
    <w:rsid w:val="00137759"/>
    <w:rsid w:val="0014358E"/>
    <w:rsid w:val="001554E9"/>
    <w:rsid w:val="00162EC7"/>
    <w:rsid w:val="00163A92"/>
    <w:rsid w:val="0016625E"/>
    <w:rsid w:val="001700C4"/>
    <w:rsid w:val="00173774"/>
    <w:rsid w:val="00181A6E"/>
    <w:rsid w:val="00181C6C"/>
    <w:rsid w:val="0018506C"/>
    <w:rsid w:val="00194CD3"/>
    <w:rsid w:val="001A2C91"/>
    <w:rsid w:val="001A39B2"/>
    <w:rsid w:val="001A3DED"/>
    <w:rsid w:val="001B0B0F"/>
    <w:rsid w:val="001B6A87"/>
    <w:rsid w:val="001B7CEC"/>
    <w:rsid w:val="001D0A0B"/>
    <w:rsid w:val="001D1513"/>
    <w:rsid w:val="001D332A"/>
    <w:rsid w:val="001D45A6"/>
    <w:rsid w:val="001E4F9D"/>
    <w:rsid w:val="001E724B"/>
    <w:rsid w:val="001F28F8"/>
    <w:rsid w:val="001F5DC1"/>
    <w:rsid w:val="00201410"/>
    <w:rsid w:val="00210A74"/>
    <w:rsid w:val="002147E9"/>
    <w:rsid w:val="00217FBA"/>
    <w:rsid w:val="0022166B"/>
    <w:rsid w:val="00224D74"/>
    <w:rsid w:val="002319EF"/>
    <w:rsid w:val="002338AD"/>
    <w:rsid w:val="00242C28"/>
    <w:rsid w:val="00247088"/>
    <w:rsid w:val="00252E02"/>
    <w:rsid w:val="00253FE7"/>
    <w:rsid w:val="00255019"/>
    <w:rsid w:val="00256F62"/>
    <w:rsid w:val="00261DD8"/>
    <w:rsid w:val="00263902"/>
    <w:rsid w:val="00263DCC"/>
    <w:rsid w:val="002730AB"/>
    <w:rsid w:val="00273F43"/>
    <w:rsid w:val="002818CA"/>
    <w:rsid w:val="00286BA9"/>
    <w:rsid w:val="00286FCA"/>
    <w:rsid w:val="00292274"/>
    <w:rsid w:val="00295163"/>
    <w:rsid w:val="002972BC"/>
    <w:rsid w:val="002A650E"/>
    <w:rsid w:val="002B3FFF"/>
    <w:rsid w:val="002B475A"/>
    <w:rsid w:val="002B6A7A"/>
    <w:rsid w:val="002C05FF"/>
    <w:rsid w:val="002D1335"/>
    <w:rsid w:val="002D47BD"/>
    <w:rsid w:val="002E04BE"/>
    <w:rsid w:val="002E1B0C"/>
    <w:rsid w:val="002E32B3"/>
    <w:rsid w:val="002E6768"/>
    <w:rsid w:val="002F113F"/>
    <w:rsid w:val="002F43FC"/>
    <w:rsid w:val="003036C3"/>
    <w:rsid w:val="0030763C"/>
    <w:rsid w:val="00312521"/>
    <w:rsid w:val="003257FA"/>
    <w:rsid w:val="00332143"/>
    <w:rsid w:val="003350F6"/>
    <w:rsid w:val="00340189"/>
    <w:rsid w:val="00340967"/>
    <w:rsid w:val="00343123"/>
    <w:rsid w:val="003455A2"/>
    <w:rsid w:val="00347D3F"/>
    <w:rsid w:val="003618C9"/>
    <w:rsid w:val="00362E0F"/>
    <w:rsid w:val="0039060D"/>
    <w:rsid w:val="003975CF"/>
    <w:rsid w:val="003A159B"/>
    <w:rsid w:val="003A68E3"/>
    <w:rsid w:val="003B60DD"/>
    <w:rsid w:val="003C2B21"/>
    <w:rsid w:val="003C42C5"/>
    <w:rsid w:val="003C604C"/>
    <w:rsid w:val="003D2F50"/>
    <w:rsid w:val="003D7E1B"/>
    <w:rsid w:val="00404778"/>
    <w:rsid w:val="00405407"/>
    <w:rsid w:val="00406D98"/>
    <w:rsid w:val="00415CC0"/>
    <w:rsid w:val="00416588"/>
    <w:rsid w:val="00417353"/>
    <w:rsid w:val="004202B1"/>
    <w:rsid w:val="00422A6C"/>
    <w:rsid w:val="00434253"/>
    <w:rsid w:val="00436610"/>
    <w:rsid w:val="00443CF0"/>
    <w:rsid w:val="004518F5"/>
    <w:rsid w:val="00451F4A"/>
    <w:rsid w:val="004554CF"/>
    <w:rsid w:val="0046079A"/>
    <w:rsid w:val="0047162C"/>
    <w:rsid w:val="0047415F"/>
    <w:rsid w:val="00482046"/>
    <w:rsid w:val="004826E1"/>
    <w:rsid w:val="00484324"/>
    <w:rsid w:val="00485B10"/>
    <w:rsid w:val="00485D10"/>
    <w:rsid w:val="0049703B"/>
    <w:rsid w:val="004A0A83"/>
    <w:rsid w:val="004B23E9"/>
    <w:rsid w:val="004B670A"/>
    <w:rsid w:val="004D26F2"/>
    <w:rsid w:val="004E089F"/>
    <w:rsid w:val="004E177A"/>
    <w:rsid w:val="00512569"/>
    <w:rsid w:val="00513007"/>
    <w:rsid w:val="00523EBC"/>
    <w:rsid w:val="0052579E"/>
    <w:rsid w:val="005278F4"/>
    <w:rsid w:val="00527C33"/>
    <w:rsid w:val="0053017B"/>
    <w:rsid w:val="0053119F"/>
    <w:rsid w:val="0053149F"/>
    <w:rsid w:val="00540CCF"/>
    <w:rsid w:val="00544C63"/>
    <w:rsid w:val="00547217"/>
    <w:rsid w:val="00551C69"/>
    <w:rsid w:val="00557C71"/>
    <w:rsid w:val="00566916"/>
    <w:rsid w:val="00595CB3"/>
    <w:rsid w:val="005A0755"/>
    <w:rsid w:val="005A78AF"/>
    <w:rsid w:val="005B2C67"/>
    <w:rsid w:val="005B4656"/>
    <w:rsid w:val="005B7251"/>
    <w:rsid w:val="005C0436"/>
    <w:rsid w:val="005C102C"/>
    <w:rsid w:val="005C1653"/>
    <w:rsid w:val="005C4C31"/>
    <w:rsid w:val="005C6290"/>
    <w:rsid w:val="005D44FC"/>
    <w:rsid w:val="005D5653"/>
    <w:rsid w:val="005D7AC6"/>
    <w:rsid w:val="005E2BCB"/>
    <w:rsid w:val="005F4F53"/>
    <w:rsid w:val="00600745"/>
    <w:rsid w:val="0060193D"/>
    <w:rsid w:val="00602076"/>
    <w:rsid w:val="00612F4D"/>
    <w:rsid w:val="00615701"/>
    <w:rsid w:val="006179D4"/>
    <w:rsid w:val="00637380"/>
    <w:rsid w:val="00671ABF"/>
    <w:rsid w:val="00675053"/>
    <w:rsid w:val="00683E19"/>
    <w:rsid w:val="00684815"/>
    <w:rsid w:val="00684958"/>
    <w:rsid w:val="0068737A"/>
    <w:rsid w:val="00693275"/>
    <w:rsid w:val="00695E53"/>
    <w:rsid w:val="006965BE"/>
    <w:rsid w:val="006A1A83"/>
    <w:rsid w:val="006A27C9"/>
    <w:rsid w:val="006A3CFA"/>
    <w:rsid w:val="006A4163"/>
    <w:rsid w:val="006B0762"/>
    <w:rsid w:val="006B0A5C"/>
    <w:rsid w:val="006D38E3"/>
    <w:rsid w:val="006D4B93"/>
    <w:rsid w:val="006D7F21"/>
    <w:rsid w:val="006E213E"/>
    <w:rsid w:val="006E640A"/>
    <w:rsid w:val="006F24C0"/>
    <w:rsid w:val="006F29BA"/>
    <w:rsid w:val="006F68AD"/>
    <w:rsid w:val="0071351B"/>
    <w:rsid w:val="007145B0"/>
    <w:rsid w:val="00714B35"/>
    <w:rsid w:val="007242DE"/>
    <w:rsid w:val="00724F8B"/>
    <w:rsid w:val="00733212"/>
    <w:rsid w:val="00736FD6"/>
    <w:rsid w:val="00742F86"/>
    <w:rsid w:val="00747B08"/>
    <w:rsid w:val="00767A84"/>
    <w:rsid w:val="00776361"/>
    <w:rsid w:val="00777054"/>
    <w:rsid w:val="00781E61"/>
    <w:rsid w:val="0078621C"/>
    <w:rsid w:val="00791953"/>
    <w:rsid w:val="007939E3"/>
    <w:rsid w:val="00795215"/>
    <w:rsid w:val="007963D3"/>
    <w:rsid w:val="007975C1"/>
    <w:rsid w:val="007A6902"/>
    <w:rsid w:val="007A6937"/>
    <w:rsid w:val="007B3D90"/>
    <w:rsid w:val="007B5175"/>
    <w:rsid w:val="007B7415"/>
    <w:rsid w:val="007C06A1"/>
    <w:rsid w:val="007C2F14"/>
    <w:rsid w:val="007C54A8"/>
    <w:rsid w:val="007E41EB"/>
    <w:rsid w:val="007F2B8E"/>
    <w:rsid w:val="007F4867"/>
    <w:rsid w:val="008008C7"/>
    <w:rsid w:val="00804CC8"/>
    <w:rsid w:val="00806D2C"/>
    <w:rsid w:val="008229FF"/>
    <w:rsid w:val="00833A30"/>
    <w:rsid w:val="00836EBE"/>
    <w:rsid w:val="00840DC3"/>
    <w:rsid w:val="00843757"/>
    <w:rsid w:val="00845D1B"/>
    <w:rsid w:val="0085066F"/>
    <w:rsid w:val="00855AD3"/>
    <w:rsid w:val="00857ECB"/>
    <w:rsid w:val="00863C8A"/>
    <w:rsid w:val="00866E2E"/>
    <w:rsid w:val="00867AE5"/>
    <w:rsid w:val="008738E1"/>
    <w:rsid w:val="008775E9"/>
    <w:rsid w:val="008818C6"/>
    <w:rsid w:val="00893AA9"/>
    <w:rsid w:val="00893B4B"/>
    <w:rsid w:val="00894FA1"/>
    <w:rsid w:val="008A2CA1"/>
    <w:rsid w:val="008A3174"/>
    <w:rsid w:val="008B2A38"/>
    <w:rsid w:val="008B6C35"/>
    <w:rsid w:val="008B7EF8"/>
    <w:rsid w:val="008C3A87"/>
    <w:rsid w:val="008D10DE"/>
    <w:rsid w:val="008D2447"/>
    <w:rsid w:val="008E1967"/>
    <w:rsid w:val="008E3E0C"/>
    <w:rsid w:val="008F4727"/>
    <w:rsid w:val="00923AF4"/>
    <w:rsid w:val="009310D4"/>
    <w:rsid w:val="009314A2"/>
    <w:rsid w:val="0095145B"/>
    <w:rsid w:val="009533C0"/>
    <w:rsid w:val="00956148"/>
    <w:rsid w:val="00956687"/>
    <w:rsid w:val="009644B1"/>
    <w:rsid w:val="00970A4A"/>
    <w:rsid w:val="009735A9"/>
    <w:rsid w:val="0098141C"/>
    <w:rsid w:val="00982D1A"/>
    <w:rsid w:val="00984C84"/>
    <w:rsid w:val="00987D26"/>
    <w:rsid w:val="00990738"/>
    <w:rsid w:val="009A66BF"/>
    <w:rsid w:val="009A7112"/>
    <w:rsid w:val="009A7453"/>
    <w:rsid w:val="009B42FF"/>
    <w:rsid w:val="009C6A76"/>
    <w:rsid w:val="009D15D5"/>
    <w:rsid w:val="009D1F1B"/>
    <w:rsid w:val="009E0F9F"/>
    <w:rsid w:val="009E1F3E"/>
    <w:rsid w:val="009F24C6"/>
    <w:rsid w:val="009F4A86"/>
    <w:rsid w:val="009F7026"/>
    <w:rsid w:val="00A02378"/>
    <w:rsid w:val="00A02673"/>
    <w:rsid w:val="00A03D38"/>
    <w:rsid w:val="00A07275"/>
    <w:rsid w:val="00A176A2"/>
    <w:rsid w:val="00A2012F"/>
    <w:rsid w:val="00A23BC1"/>
    <w:rsid w:val="00A24C55"/>
    <w:rsid w:val="00A272DC"/>
    <w:rsid w:val="00A3379E"/>
    <w:rsid w:val="00A35851"/>
    <w:rsid w:val="00A36829"/>
    <w:rsid w:val="00A57662"/>
    <w:rsid w:val="00A6118E"/>
    <w:rsid w:val="00A6338D"/>
    <w:rsid w:val="00A71AA5"/>
    <w:rsid w:val="00A72791"/>
    <w:rsid w:val="00A8575E"/>
    <w:rsid w:val="00A92AF4"/>
    <w:rsid w:val="00A9513B"/>
    <w:rsid w:val="00AA5639"/>
    <w:rsid w:val="00AA7CC0"/>
    <w:rsid w:val="00AB15C9"/>
    <w:rsid w:val="00AB301F"/>
    <w:rsid w:val="00AC5B18"/>
    <w:rsid w:val="00AC6C0F"/>
    <w:rsid w:val="00AE2BF0"/>
    <w:rsid w:val="00AE7177"/>
    <w:rsid w:val="00AF3040"/>
    <w:rsid w:val="00AF4CB3"/>
    <w:rsid w:val="00B00752"/>
    <w:rsid w:val="00B07139"/>
    <w:rsid w:val="00B07CE1"/>
    <w:rsid w:val="00B13610"/>
    <w:rsid w:val="00B16637"/>
    <w:rsid w:val="00B16820"/>
    <w:rsid w:val="00B22385"/>
    <w:rsid w:val="00B2774A"/>
    <w:rsid w:val="00B30CC4"/>
    <w:rsid w:val="00B30E18"/>
    <w:rsid w:val="00B411D3"/>
    <w:rsid w:val="00B44616"/>
    <w:rsid w:val="00B47B7B"/>
    <w:rsid w:val="00B51B9E"/>
    <w:rsid w:val="00B557B0"/>
    <w:rsid w:val="00B57E66"/>
    <w:rsid w:val="00B6111A"/>
    <w:rsid w:val="00B631BA"/>
    <w:rsid w:val="00B724AA"/>
    <w:rsid w:val="00B75A32"/>
    <w:rsid w:val="00B8574F"/>
    <w:rsid w:val="00B914E6"/>
    <w:rsid w:val="00B94280"/>
    <w:rsid w:val="00BA06A1"/>
    <w:rsid w:val="00BA26DB"/>
    <w:rsid w:val="00BA3BCE"/>
    <w:rsid w:val="00BA4384"/>
    <w:rsid w:val="00BA73F6"/>
    <w:rsid w:val="00BB23F7"/>
    <w:rsid w:val="00BC043D"/>
    <w:rsid w:val="00BC411F"/>
    <w:rsid w:val="00BC78AD"/>
    <w:rsid w:val="00BD2AD9"/>
    <w:rsid w:val="00BD326E"/>
    <w:rsid w:val="00BD3317"/>
    <w:rsid w:val="00BD637D"/>
    <w:rsid w:val="00BE4215"/>
    <w:rsid w:val="00BE53CD"/>
    <w:rsid w:val="00BF09F8"/>
    <w:rsid w:val="00BF7BA8"/>
    <w:rsid w:val="00C04631"/>
    <w:rsid w:val="00C05322"/>
    <w:rsid w:val="00C07680"/>
    <w:rsid w:val="00C07CE9"/>
    <w:rsid w:val="00C1244A"/>
    <w:rsid w:val="00C1403E"/>
    <w:rsid w:val="00C204A1"/>
    <w:rsid w:val="00C25047"/>
    <w:rsid w:val="00C2742F"/>
    <w:rsid w:val="00C313DC"/>
    <w:rsid w:val="00C32617"/>
    <w:rsid w:val="00C32DD8"/>
    <w:rsid w:val="00C55499"/>
    <w:rsid w:val="00C56021"/>
    <w:rsid w:val="00C61A59"/>
    <w:rsid w:val="00C6360B"/>
    <w:rsid w:val="00C64ADE"/>
    <w:rsid w:val="00C83B43"/>
    <w:rsid w:val="00C92824"/>
    <w:rsid w:val="00C92CA6"/>
    <w:rsid w:val="00C97432"/>
    <w:rsid w:val="00CA0425"/>
    <w:rsid w:val="00CB5FDE"/>
    <w:rsid w:val="00CB655C"/>
    <w:rsid w:val="00CB683C"/>
    <w:rsid w:val="00CB72D1"/>
    <w:rsid w:val="00CC27C9"/>
    <w:rsid w:val="00CC66FB"/>
    <w:rsid w:val="00CD626A"/>
    <w:rsid w:val="00CD6C58"/>
    <w:rsid w:val="00CD7DD5"/>
    <w:rsid w:val="00CD7FB8"/>
    <w:rsid w:val="00CE2241"/>
    <w:rsid w:val="00CE7042"/>
    <w:rsid w:val="00CE70CB"/>
    <w:rsid w:val="00D002B7"/>
    <w:rsid w:val="00D0312B"/>
    <w:rsid w:val="00D03E2D"/>
    <w:rsid w:val="00D07161"/>
    <w:rsid w:val="00D14B50"/>
    <w:rsid w:val="00D15647"/>
    <w:rsid w:val="00D24850"/>
    <w:rsid w:val="00D27680"/>
    <w:rsid w:val="00D30B44"/>
    <w:rsid w:val="00D4060A"/>
    <w:rsid w:val="00D508B5"/>
    <w:rsid w:val="00D52880"/>
    <w:rsid w:val="00D54B8F"/>
    <w:rsid w:val="00D5740B"/>
    <w:rsid w:val="00D617F8"/>
    <w:rsid w:val="00D75A6A"/>
    <w:rsid w:val="00D81756"/>
    <w:rsid w:val="00D84AAA"/>
    <w:rsid w:val="00D86A8F"/>
    <w:rsid w:val="00D86E5E"/>
    <w:rsid w:val="00D90DEB"/>
    <w:rsid w:val="00D91BFA"/>
    <w:rsid w:val="00D944BE"/>
    <w:rsid w:val="00D944DE"/>
    <w:rsid w:val="00DA31B0"/>
    <w:rsid w:val="00DB08BE"/>
    <w:rsid w:val="00DB33C8"/>
    <w:rsid w:val="00DB70DA"/>
    <w:rsid w:val="00DC22CD"/>
    <w:rsid w:val="00DC4920"/>
    <w:rsid w:val="00DC53FF"/>
    <w:rsid w:val="00DC6222"/>
    <w:rsid w:val="00DC78B2"/>
    <w:rsid w:val="00DD3624"/>
    <w:rsid w:val="00DD60B8"/>
    <w:rsid w:val="00DE18B5"/>
    <w:rsid w:val="00DE724C"/>
    <w:rsid w:val="00DF3042"/>
    <w:rsid w:val="00DF5028"/>
    <w:rsid w:val="00E04F8F"/>
    <w:rsid w:val="00E06475"/>
    <w:rsid w:val="00E0780A"/>
    <w:rsid w:val="00E12430"/>
    <w:rsid w:val="00E22C13"/>
    <w:rsid w:val="00E236B5"/>
    <w:rsid w:val="00E35ECC"/>
    <w:rsid w:val="00E36014"/>
    <w:rsid w:val="00E41EF5"/>
    <w:rsid w:val="00E44B73"/>
    <w:rsid w:val="00E543FB"/>
    <w:rsid w:val="00E574A6"/>
    <w:rsid w:val="00E64917"/>
    <w:rsid w:val="00E7103B"/>
    <w:rsid w:val="00E71DB8"/>
    <w:rsid w:val="00E71E1A"/>
    <w:rsid w:val="00E750A5"/>
    <w:rsid w:val="00E82FB5"/>
    <w:rsid w:val="00E86007"/>
    <w:rsid w:val="00E91D12"/>
    <w:rsid w:val="00E95D46"/>
    <w:rsid w:val="00EA1957"/>
    <w:rsid w:val="00EA2EE7"/>
    <w:rsid w:val="00EA4B09"/>
    <w:rsid w:val="00EA598F"/>
    <w:rsid w:val="00EB40D4"/>
    <w:rsid w:val="00EB5390"/>
    <w:rsid w:val="00EB57EA"/>
    <w:rsid w:val="00EB759E"/>
    <w:rsid w:val="00EC0569"/>
    <w:rsid w:val="00EC3976"/>
    <w:rsid w:val="00EC64DA"/>
    <w:rsid w:val="00EE41E7"/>
    <w:rsid w:val="00EE5F92"/>
    <w:rsid w:val="00EE685F"/>
    <w:rsid w:val="00EF0781"/>
    <w:rsid w:val="00EF4030"/>
    <w:rsid w:val="00F06F7D"/>
    <w:rsid w:val="00F13C0A"/>
    <w:rsid w:val="00F15EE5"/>
    <w:rsid w:val="00F213ED"/>
    <w:rsid w:val="00F259C3"/>
    <w:rsid w:val="00F34126"/>
    <w:rsid w:val="00F355E3"/>
    <w:rsid w:val="00F36943"/>
    <w:rsid w:val="00F44C2C"/>
    <w:rsid w:val="00F45BF8"/>
    <w:rsid w:val="00F46283"/>
    <w:rsid w:val="00F464AA"/>
    <w:rsid w:val="00F51D2E"/>
    <w:rsid w:val="00F5353D"/>
    <w:rsid w:val="00F53747"/>
    <w:rsid w:val="00F54835"/>
    <w:rsid w:val="00F6656D"/>
    <w:rsid w:val="00F716AB"/>
    <w:rsid w:val="00F71A8C"/>
    <w:rsid w:val="00F821FB"/>
    <w:rsid w:val="00FA2C4E"/>
    <w:rsid w:val="00FA57A0"/>
    <w:rsid w:val="00FB2F45"/>
    <w:rsid w:val="00FB55AA"/>
    <w:rsid w:val="00FD05B2"/>
    <w:rsid w:val="00FD5DE9"/>
    <w:rsid w:val="00FF4158"/>
    <w:rsid w:val="011F3DFA"/>
    <w:rsid w:val="01EB4044"/>
    <w:rsid w:val="02746A09"/>
    <w:rsid w:val="02B010E3"/>
    <w:rsid w:val="02CE3B95"/>
    <w:rsid w:val="02F4264D"/>
    <w:rsid w:val="03CD4C0A"/>
    <w:rsid w:val="04D7481E"/>
    <w:rsid w:val="04E768D7"/>
    <w:rsid w:val="05195651"/>
    <w:rsid w:val="05F82DA7"/>
    <w:rsid w:val="0660384A"/>
    <w:rsid w:val="06775734"/>
    <w:rsid w:val="07AA7031"/>
    <w:rsid w:val="07D02A89"/>
    <w:rsid w:val="07F00327"/>
    <w:rsid w:val="081D4D96"/>
    <w:rsid w:val="08C96313"/>
    <w:rsid w:val="08E12B3C"/>
    <w:rsid w:val="08E4563C"/>
    <w:rsid w:val="09DA751F"/>
    <w:rsid w:val="09F74AB6"/>
    <w:rsid w:val="0C241CB4"/>
    <w:rsid w:val="0D4B74C2"/>
    <w:rsid w:val="0DD71F88"/>
    <w:rsid w:val="0E8F5BB5"/>
    <w:rsid w:val="0F4B756E"/>
    <w:rsid w:val="0FB57C68"/>
    <w:rsid w:val="0FCC1798"/>
    <w:rsid w:val="0FD82368"/>
    <w:rsid w:val="1020452D"/>
    <w:rsid w:val="11846F3F"/>
    <w:rsid w:val="122043B9"/>
    <w:rsid w:val="12486049"/>
    <w:rsid w:val="12926FA7"/>
    <w:rsid w:val="13224B1A"/>
    <w:rsid w:val="138C7000"/>
    <w:rsid w:val="141E4491"/>
    <w:rsid w:val="149C2027"/>
    <w:rsid w:val="16225ECF"/>
    <w:rsid w:val="1625795C"/>
    <w:rsid w:val="166B4DDF"/>
    <w:rsid w:val="16F93125"/>
    <w:rsid w:val="170737BF"/>
    <w:rsid w:val="1797757E"/>
    <w:rsid w:val="187440D4"/>
    <w:rsid w:val="18774F9A"/>
    <w:rsid w:val="192B062A"/>
    <w:rsid w:val="196D7DA6"/>
    <w:rsid w:val="1979069B"/>
    <w:rsid w:val="1AED4A39"/>
    <w:rsid w:val="1AFB6E38"/>
    <w:rsid w:val="1B2C5221"/>
    <w:rsid w:val="1B2D5F47"/>
    <w:rsid w:val="1BB874D8"/>
    <w:rsid w:val="1BC8005D"/>
    <w:rsid w:val="1BFD486D"/>
    <w:rsid w:val="1C3B7E07"/>
    <w:rsid w:val="1C684352"/>
    <w:rsid w:val="1D2C64D1"/>
    <w:rsid w:val="1D802CA0"/>
    <w:rsid w:val="1D8973C3"/>
    <w:rsid w:val="1DDC2324"/>
    <w:rsid w:val="1E420DD2"/>
    <w:rsid w:val="1E635178"/>
    <w:rsid w:val="1EF9456D"/>
    <w:rsid w:val="1F5777A1"/>
    <w:rsid w:val="201575DC"/>
    <w:rsid w:val="20F25462"/>
    <w:rsid w:val="22103485"/>
    <w:rsid w:val="2226651E"/>
    <w:rsid w:val="22C26E7B"/>
    <w:rsid w:val="22F2662D"/>
    <w:rsid w:val="248D0D4B"/>
    <w:rsid w:val="25FE3D08"/>
    <w:rsid w:val="26D8581E"/>
    <w:rsid w:val="273944A5"/>
    <w:rsid w:val="27543F4D"/>
    <w:rsid w:val="27B21624"/>
    <w:rsid w:val="27CA7FF4"/>
    <w:rsid w:val="28A629AB"/>
    <w:rsid w:val="29C07078"/>
    <w:rsid w:val="29D94999"/>
    <w:rsid w:val="2A154A33"/>
    <w:rsid w:val="2A6612A8"/>
    <w:rsid w:val="2AEE2A97"/>
    <w:rsid w:val="2B423D35"/>
    <w:rsid w:val="2B915A3E"/>
    <w:rsid w:val="2BFA7EEF"/>
    <w:rsid w:val="2D935F53"/>
    <w:rsid w:val="2E6B34DB"/>
    <w:rsid w:val="2EC714FA"/>
    <w:rsid w:val="2FC73078"/>
    <w:rsid w:val="305B0A67"/>
    <w:rsid w:val="30670B10"/>
    <w:rsid w:val="30C61090"/>
    <w:rsid w:val="30E12A6E"/>
    <w:rsid w:val="327D6D09"/>
    <w:rsid w:val="33BE5F49"/>
    <w:rsid w:val="34BC0FCE"/>
    <w:rsid w:val="35A93ADA"/>
    <w:rsid w:val="35B04408"/>
    <w:rsid w:val="361A20D3"/>
    <w:rsid w:val="362D2D30"/>
    <w:rsid w:val="366E7ECD"/>
    <w:rsid w:val="387332CD"/>
    <w:rsid w:val="39A10B87"/>
    <w:rsid w:val="3B411ABF"/>
    <w:rsid w:val="3C6F6180"/>
    <w:rsid w:val="40110DF4"/>
    <w:rsid w:val="416524CD"/>
    <w:rsid w:val="416F5D9A"/>
    <w:rsid w:val="41A6787A"/>
    <w:rsid w:val="41E10077"/>
    <w:rsid w:val="42164AE2"/>
    <w:rsid w:val="436F482E"/>
    <w:rsid w:val="44604CC6"/>
    <w:rsid w:val="44D41DCF"/>
    <w:rsid w:val="45B13C73"/>
    <w:rsid w:val="462548DB"/>
    <w:rsid w:val="468A345E"/>
    <w:rsid w:val="4776227A"/>
    <w:rsid w:val="484E3DD6"/>
    <w:rsid w:val="48BD52EC"/>
    <w:rsid w:val="48C4439E"/>
    <w:rsid w:val="4A0616ED"/>
    <w:rsid w:val="4B910945"/>
    <w:rsid w:val="4BD4770D"/>
    <w:rsid w:val="4CA2660F"/>
    <w:rsid w:val="4FD51938"/>
    <w:rsid w:val="500B0583"/>
    <w:rsid w:val="50874C08"/>
    <w:rsid w:val="50B635B4"/>
    <w:rsid w:val="50D369CF"/>
    <w:rsid w:val="50FA2833"/>
    <w:rsid w:val="51CB3C38"/>
    <w:rsid w:val="531A19E6"/>
    <w:rsid w:val="53D057FE"/>
    <w:rsid w:val="54A45A78"/>
    <w:rsid w:val="56685D37"/>
    <w:rsid w:val="568651C3"/>
    <w:rsid w:val="56BF558C"/>
    <w:rsid w:val="575575DC"/>
    <w:rsid w:val="579548BD"/>
    <w:rsid w:val="57A67C19"/>
    <w:rsid w:val="583E6440"/>
    <w:rsid w:val="5840316D"/>
    <w:rsid w:val="5B514FBF"/>
    <w:rsid w:val="5B8C7AEA"/>
    <w:rsid w:val="5BFB38EE"/>
    <w:rsid w:val="5DA30C0F"/>
    <w:rsid w:val="5E8804F6"/>
    <w:rsid w:val="5EB942A0"/>
    <w:rsid w:val="5F24556C"/>
    <w:rsid w:val="5FD02884"/>
    <w:rsid w:val="61A50DF8"/>
    <w:rsid w:val="6340778F"/>
    <w:rsid w:val="63B83D71"/>
    <w:rsid w:val="63DB621E"/>
    <w:rsid w:val="64693CE0"/>
    <w:rsid w:val="6712167C"/>
    <w:rsid w:val="67233DE5"/>
    <w:rsid w:val="67597A60"/>
    <w:rsid w:val="676529A6"/>
    <w:rsid w:val="67765D93"/>
    <w:rsid w:val="6784146A"/>
    <w:rsid w:val="67FF56B2"/>
    <w:rsid w:val="68BB12DC"/>
    <w:rsid w:val="69564A0F"/>
    <w:rsid w:val="6A2110EA"/>
    <w:rsid w:val="6A3E0CCC"/>
    <w:rsid w:val="6BE51778"/>
    <w:rsid w:val="6C542E7D"/>
    <w:rsid w:val="6D355B04"/>
    <w:rsid w:val="6DEC756C"/>
    <w:rsid w:val="6E663261"/>
    <w:rsid w:val="6F793611"/>
    <w:rsid w:val="6FA04CD5"/>
    <w:rsid w:val="6FC62911"/>
    <w:rsid w:val="6FCB05C3"/>
    <w:rsid w:val="7014749B"/>
    <w:rsid w:val="71402CA8"/>
    <w:rsid w:val="720C1945"/>
    <w:rsid w:val="72375F40"/>
    <w:rsid w:val="72955F77"/>
    <w:rsid w:val="73B627A0"/>
    <w:rsid w:val="74BF617F"/>
    <w:rsid w:val="757D66FB"/>
    <w:rsid w:val="759A5A64"/>
    <w:rsid w:val="76450D56"/>
    <w:rsid w:val="76455FE8"/>
    <w:rsid w:val="78682894"/>
    <w:rsid w:val="790C5202"/>
    <w:rsid w:val="79970359"/>
    <w:rsid w:val="7A4A4BF1"/>
    <w:rsid w:val="7A9F0E70"/>
    <w:rsid w:val="7ACE6D5A"/>
    <w:rsid w:val="7C287341"/>
    <w:rsid w:val="7D415582"/>
    <w:rsid w:val="7EDA4F45"/>
    <w:rsid w:val="7EE54ACB"/>
    <w:rsid w:val="7F0B7812"/>
    <w:rsid w:val="7F74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3"/>
      <w:szCs w:val="23"/>
    </w:rPr>
  </w:style>
  <w:style w:type="character" w:default="1" w:styleId="6">
    <w:name w:val="Default Paragraph Font"/>
    <w:semiHidden/>
    <w:qFormat/>
    <w:uiPriority w:val="99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99"/>
    <w:rPr>
      <w:sz w:val="18"/>
      <w:szCs w:val="18"/>
    </w:r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99"/>
    <w:rPr>
      <w:rFonts w:cs="Times New Roman"/>
      <w:b/>
      <w:bCs/>
    </w:rPr>
  </w:style>
  <w:style w:type="character" w:styleId="8">
    <w:name w:val="FollowedHyperlink"/>
    <w:basedOn w:val="6"/>
    <w:qFormat/>
    <w:uiPriority w:val="99"/>
    <w:rPr>
      <w:rFonts w:cs="Times New Roman"/>
      <w:color w:val="800080"/>
      <w:u w:val="single"/>
    </w:rPr>
  </w:style>
  <w:style w:type="character" w:styleId="9">
    <w:name w:val="Hyperlink"/>
    <w:basedOn w:val="6"/>
    <w:qFormat/>
    <w:uiPriority w:val="99"/>
    <w:rPr>
      <w:rFonts w:cs="Times New Roman"/>
      <w:color w:val="0000FF"/>
      <w:u w:val="single"/>
    </w:rPr>
  </w:style>
  <w:style w:type="table" w:styleId="11">
    <w:name w:val="Table Grid"/>
    <w:basedOn w:val="10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Heading 2 Char"/>
    <w:basedOn w:val="6"/>
    <w:link w:val="2"/>
    <w:qFormat/>
    <w:locked/>
    <w:uiPriority w:val="99"/>
    <w:rPr>
      <w:rFonts w:ascii="宋体" w:hAnsi="宋体" w:eastAsia="宋体" w:cs="宋体"/>
      <w:b/>
      <w:bCs/>
      <w:kern w:val="0"/>
      <w:sz w:val="23"/>
      <w:szCs w:val="23"/>
    </w:rPr>
  </w:style>
  <w:style w:type="character" w:customStyle="1" w:styleId="13">
    <w:name w:val="Balloon Text Char"/>
    <w:basedOn w:val="6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Footer Char"/>
    <w:basedOn w:val="6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5">
    <w:name w:val="Header Char"/>
    <w:basedOn w:val="6"/>
    <w:link w:val="5"/>
    <w:semiHidden/>
    <w:qFormat/>
    <w:locked/>
    <w:uiPriority w:val="99"/>
    <w:rPr>
      <w:rFonts w:cs="Times New Roman"/>
      <w:sz w:val="18"/>
      <w:szCs w:val="18"/>
    </w:rPr>
  </w:style>
  <w:style w:type="paragraph" w:customStyle="1" w:styleId="16">
    <w:name w:val="列出段落1"/>
    <w:basedOn w:val="1"/>
    <w:qFormat/>
    <w:uiPriority w:val="99"/>
    <w:pPr>
      <w:ind w:firstLine="420" w:firstLineChars="200"/>
    </w:pPr>
  </w:style>
  <w:style w:type="character" w:customStyle="1" w:styleId="17">
    <w:name w:val="apple-converted-space"/>
    <w:basedOn w:val="6"/>
    <w:qFormat/>
    <w:uiPriority w:val="99"/>
    <w:rPr>
      <w:rFonts w:cs="Times New Roman"/>
    </w:rPr>
  </w:style>
  <w:style w:type="paragraph" w:customStyle="1" w:styleId="18">
    <w:name w:val="List Paragraph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5</Pages>
  <Words>1127</Words>
  <Characters>6430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2013-12-23T02:08:00Z</dcterms:created>
  <dc:creator>User</dc:creator>
  <cp:lastModifiedBy>Administrator</cp:lastModifiedBy>
  <dcterms:modified xsi:type="dcterms:W3CDTF">2018-01-03T07:34:23Z</dcterms:modified>
  <cp:revision>486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